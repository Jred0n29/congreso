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7798D" w14:textId="18438BB6" w:rsidR="00611FED" w:rsidRDefault="00CB4183">
      <w:pPr>
        <w:pStyle w:val="PaperTitle"/>
        <w:rPr>
          <w:b/>
          <w:bCs w:val="0"/>
        </w:rPr>
      </w:pPr>
      <w:r>
        <w:rPr>
          <w:b/>
          <w:bCs w:val="0"/>
          <w:color w:val="000000"/>
        </w:rPr>
        <w:t>I</w:t>
      </w:r>
      <w:r w:rsidR="001F62DF">
        <w:rPr>
          <w:b/>
          <w:bCs w:val="0"/>
          <w:color w:val="000000"/>
        </w:rPr>
        <w:t>nstructions for Formatting th</w:t>
      </w:r>
      <w:r w:rsidR="00967732">
        <w:rPr>
          <w:b/>
          <w:bCs w:val="0"/>
          <w:color w:val="000000"/>
        </w:rPr>
        <w:t xml:space="preserve">e Proceedings Papers of </w:t>
      </w:r>
      <w:r w:rsidR="00B37DCA">
        <w:rPr>
          <w:b/>
          <w:bCs w:val="0"/>
          <w:color w:val="000000"/>
        </w:rPr>
        <w:t>CLIA 2024</w:t>
      </w:r>
      <w:r w:rsidR="001F62DF">
        <w:rPr>
          <w:b/>
          <w:bCs w:val="0"/>
          <w:color w:val="000000"/>
        </w:rPr>
        <w:t xml:space="preserve"> </w:t>
      </w:r>
      <w:r w:rsidRPr="001F62DF">
        <w:rPr>
          <w:b/>
          <w:bCs w:val="0"/>
          <w:color w:val="FF0000"/>
        </w:rPr>
        <w:t>(TIMES NEW ROMAN, BOLD, SIZE 14)</w:t>
      </w:r>
    </w:p>
    <w:p w14:paraId="363F0425" w14:textId="77777777" w:rsidR="00611FED" w:rsidRPr="001F62DF" w:rsidRDefault="00CB4183">
      <w:pPr>
        <w:pStyle w:val="PaperTitle"/>
        <w:rPr>
          <w:color w:val="FF0000"/>
        </w:rPr>
      </w:pPr>
      <w:r w:rsidRPr="001F62DF">
        <w:rPr>
          <w:color w:val="FF0000"/>
        </w:rPr>
        <w:t>(single blank line size 14)</w:t>
      </w:r>
    </w:p>
    <w:p w14:paraId="2A8EC4D4" w14:textId="094A7D7C" w:rsidR="00611FED" w:rsidRDefault="00CB4183">
      <w:pPr>
        <w:pStyle w:val="AuthorName"/>
      </w:pPr>
      <w:r>
        <w:t>First Author’s Name</w:t>
      </w:r>
      <w:r w:rsidR="00A266CD" w:rsidRPr="00EF06D4">
        <w:rPr>
          <w:vertAlign w:val="superscript"/>
        </w:rPr>
        <w:t>*</w:t>
      </w:r>
      <w:r>
        <w:t xml:space="preserve"> </w:t>
      </w:r>
      <w:r>
        <w:rPr>
          <w:b w:val="0"/>
          <w:color w:val="FF0000"/>
        </w:rPr>
        <w:t>(Times New Roman, Bold, size 10)</w:t>
      </w:r>
    </w:p>
    <w:p w14:paraId="4221B422" w14:textId="1C0B5ADD" w:rsidR="008E1E60" w:rsidRDefault="008E1E60" w:rsidP="008E1E60">
      <w:pPr>
        <w:pStyle w:val="AuthorName"/>
        <w:rPr>
          <w:b w:val="0"/>
          <w:i/>
          <w:color w:val="FF0000"/>
        </w:rPr>
      </w:pPr>
      <w:r>
        <w:t>Second Author’s Name</w:t>
      </w:r>
      <w:r w:rsidR="00EF06D4" w:rsidRPr="00EF06D4">
        <w:rPr>
          <w:vertAlign w:val="superscript"/>
        </w:rPr>
        <w:t>*</w:t>
      </w:r>
      <w:r>
        <w:t xml:space="preserve"> </w:t>
      </w:r>
      <w:r>
        <w:rPr>
          <w:b w:val="0"/>
          <w:iCs/>
          <w:color w:val="FF0000"/>
        </w:rPr>
        <w:t>(Times New Roman, Bold, size 10)</w:t>
      </w:r>
    </w:p>
    <w:p w14:paraId="6D0EA333" w14:textId="7AA9A39A" w:rsidR="008E1E60" w:rsidRPr="0024637E" w:rsidRDefault="008E1E60" w:rsidP="008E1E60">
      <w:pPr>
        <w:pStyle w:val="AuthorName"/>
        <w:rPr>
          <w:b w:val="0"/>
          <w:i/>
          <w:color w:val="FF0000"/>
        </w:rPr>
      </w:pPr>
      <w:r w:rsidRPr="0024637E">
        <w:t>Third Author’s Name</w:t>
      </w:r>
      <w:r w:rsidR="00EF06D4" w:rsidRPr="00EF06D4">
        <w:rPr>
          <w:vertAlign w:val="superscript"/>
        </w:rPr>
        <w:t>*</w:t>
      </w:r>
      <w:r w:rsidRPr="0024637E">
        <w:t xml:space="preserve"> </w:t>
      </w:r>
      <w:r w:rsidRPr="0024637E">
        <w:rPr>
          <w:b w:val="0"/>
          <w:iCs/>
          <w:color w:val="FF0000"/>
        </w:rPr>
        <w:t>(Times New Roman, Bold, size 10)</w:t>
      </w:r>
    </w:p>
    <w:p w14:paraId="7F927FB7" w14:textId="77777777" w:rsidR="00AD63BC" w:rsidRPr="0024637E" w:rsidRDefault="00AD63BC" w:rsidP="00AD63BC">
      <w:pPr>
        <w:pStyle w:val="Abstract"/>
        <w:rPr>
          <w:bCs/>
          <w:i w:val="0"/>
          <w:color w:val="FF0000"/>
        </w:rPr>
      </w:pPr>
      <w:r w:rsidRPr="0024637E">
        <w:rPr>
          <w:bCs/>
          <w:i w:val="0"/>
          <w:color w:val="FF0000"/>
        </w:rPr>
        <w:t>(single space line, size 10)</w:t>
      </w:r>
    </w:p>
    <w:p w14:paraId="169841CA" w14:textId="74F91B9B" w:rsidR="00F30D4D" w:rsidRDefault="0013436D" w:rsidP="008E1E60">
      <w:pPr>
        <w:pStyle w:val="AuthorAddress"/>
        <w:rPr>
          <w:iCs/>
          <w:color w:val="FF0000"/>
          <w:lang w:val="en-US"/>
        </w:rPr>
      </w:pPr>
      <w:r w:rsidRPr="0013436D">
        <w:rPr>
          <w:vertAlign w:val="superscript"/>
          <w:lang w:val="en-US"/>
        </w:rPr>
        <w:t>*</w:t>
      </w:r>
      <w:r w:rsidR="002F34CA" w:rsidRPr="002F34CA">
        <w:rPr>
          <w:lang w:val="en-US"/>
        </w:rPr>
        <w:t xml:space="preserve">Institution and address for </w:t>
      </w:r>
      <w:r w:rsidR="00F30D4D">
        <w:rPr>
          <w:lang w:val="en-US"/>
        </w:rPr>
        <w:t xml:space="preserve">each </w:t>
      </w:r>
      <w:r w:rsidR="002F34CA" w:rsidRPr="002F34CA">
        <w:rPr>
          <w:lang w:val="en-US"/>
        </w:rPr>
        <w:t>author</w:t>
      </w:r>
      <w:r w:rsidR="00F30D4D">
        <w:rPr>
          <w:lang w:val="en-US"/>
        </w:rPr>
        <w:t xml:space="preserve"> </w:t>
      </w:r>
      <w:r w:rsidR="002F34CA" w:rsidRPr="002F34CA">
        <w:rPr>
          <w:lang w:val="en-US"/>
        </w:rPr>
        <w:t xml:space="preserve"> </w:t>
      </w:r>
      <w:r w:rsidR="008E1E60" w:rsidRPr="0024637E">
        <w:rPr>
          <w:iCs/>
          <w:color w:val="FF0000"/>
          <w:lang w:val="en-US"/>
        </w:rPr>
        <w:t>(Times New Roman,  size 9)</w:t>
      </w:r>
      <w:r>
        <w:rPr>
          <w:iCs/>
          <w:color w:val="FF0000"/>
          <w:lang w:val="en-US"/>
        </w:rPr>
        <w:t xml:space="preserve">. </w:t>
      </w:r>
    </w:p>
    <w:p w14:paraId="0CFDD04F" w14:textId="071DA038" w:rsidR="008E1E60" w:rsidRPr="0024637E" w:rsidRDefault="0013436D" w:rsidP="008E1E60">
      <w:pPr>
        <w:pStyle w:val="AuthorAddress"/>
        <w:rPr>
          <w:lang w:val="en-US"/>
        </w:rPr>
      </w:pPr>
      <w:r>
        <w:rPr>
          <w:iCs/>
          <w:color w:val="FF0000"/>
          <w:lang w:val="en-US"/>
        </w:rPr>
        <w:t xml:space="preserve"> </w:t>
      </w:r>
      <w:r w:rsidR="008E1E60" w:rsidRPr="0024637E">
        <w:rPr>
          <w:lang w:val="en-US"/>
        </w:rPr>
        <w:t>e-mail</w:t>
      </w:r>
      <w:r w:rsidR="008E1E60" w:rsidRPr="0024637E">
        <w:rPr>
          <w:iCs/>
          <w:color w:val="FF0000"/>
          <w:lang w:val="en-US"/>
        </w:rPr>
        <w:t>(Times New Roman,  size 9)</w:t>
      </w:r>
    </w:p>
    <w:p w14:paraId="002D1BE7" w14:textId="77777777" w:rsidR="008E1E60" w:rsidRPr="0024637E" w:rsidRDefault="008E1E60" w:rsidP="008E1E60">
      <w:pPr>
        <w:pStyle w:val="Abstract"/>
        <w:rPr>
          <w:bCs/>
          <w:i w:val="0"/>
          <w:color w:val="FF0000"/>
        </w:rPr>
      </w:pPr>
      <w:r w:rsidRPr="0024637E">
        <w:rPr>
          <w:bCs/>
          <w:i w:val="0"/>
          <w:color w:val="FF0000"/>
        </w:rPr>
        <w:t>(single space line, size 10)</w:t>
      </w:r>
    </w:p>
    <w:p w14:paraId="5D941F0B" w14:textId="30E506EF" w:rsidR="00611FED" w:rsidRPr="0024637E" w:rsidRDefault="00CB4183" w:rsidP="001F62DF">
      <w:pPr>
        <w:pStyle w:val="AuthorName"/>
        <w:rPr>
          <w:i/>
        </w:rPr>
      </w:pPr>
      <w:r w:rsidRPr="0024637E">
        <w:t xml:space="preserve">Same format for other </w:t>
      </w:r>
      <w:proofErr w:type="gramStart"/>
      <w:r w:rsidRPr="0024637E">
        <w:t>authors, if</w:t>
      </w:r>
      <w:proofErr w:type="gramEnd"/>
      <w:r w:rsidRPr="0024637E">
        <w:t xml:space="preserve"> any</w:t>
      </w:r>
    </w:p>
    <w:p w14:paraId="1677D6B2" w14:textId="77777777" w:rsidR="00611FED" w:rsidRPr="0024637E" w:rsidRDefault="00CB4183">
      <w:pPr>
        <w:pStyle w:val="Abstract"/>
        <w:rPr>
          <w:i w:val="0"/>
          <w:iCs/>
          <w:color w:val="FF0000"/>
        </w:rPr>
      </w:pPr>
      <w:r w:rsidRPr="0024637E">
        <w:rPr>
          <w:i w:val="0"/>
          <w:iCs/>
          <w:color w:val="FF0000"/>
        </w:rPr>
        <w:t xml:space="preserve">(single </w:t>
      </w:r>
      <w:proofErr w:type="gramStart"/>
      <w:r w:rsidRPr="0024637E">
        <w:rPr>
          <w:i w:val="0"/>
          <w:iCs/>
          <w:color w:val="FF0000"/>
        </w:rPr>
        <w:t>space  line</w:t>
      </w:r>
      <w:proofErr w:type="gramEnd"/>
      <w:r w:rsidRPr="0024637E">
        <w:rPr>
          <w:i w:val="0"/>
          <w:iCs/>
          <w:color w:val="FF0000"/>
        </w:rPr>
        <w:t>, size 10)</w:t>
      </w:r>
    </w:p>
    <w:p w14:paraId="0E742988" w14:textId="281925E3" w:rsidR="002F34CA" w:rsidRDefault="00CB4183" w:rsidP="002F34CA">
      <w:pPr>
        <w:pStyle w:val="Abstract"/>
        <w:jc w:val="both"/>
      </w:pPr>
      <w:r w:rsidRPr="0024637E">
        <w:rPr>
          <w:b/>
        </w:rPr>
        <w:t>Abstract.</w:t>
      </w:r>
      <w:r w:rsidRPr="0024637E">
        <w:t xml:space="preserve"> </w:t>
      </w:r>
      <w:r w:rsidR="002F34CA">
        <w:t xml:space="preserve">The abstract should describe the objectives, the methodology and the main conclusions of the paper in </w:t>
      </w:r>
      <w:proofErr w:type="gramStart"/>
      <w:r w:rsidR="002F34CA">
        <w:t>about</w:t>
      </w:r>
      <w:proofErr w:type="gramEnd"/>
    </w:p>
    <w:p w14:paraId="196A0918" w14:textId="77777777" w:rsidR="00611FED" w:rsidRPr="001F62DF" w:rsidRDefault="002F34CA" w:rsidP="002F34CA">
      <w:pPr>
        <w:pStyle w:val="Abstract"/>
        <w:jc w:val="both"/>
      </w:pPr>
      <w:r>
        <w:t>200 words. It should not contain neither formulae nor reference to bibliography</w:t>
      </w:r>
      <w:r w:rsidR="00CB4183" w:rsidRPr="0024637E">
        <w:t xml:space="preserve">. </w:t>
      </w:r>
      <w:r w:rsidR="00CB4183" w:rsidRPr="0024637E">
        <w:rPr>
          <w:iCs/>
          <w:color w:val="FF0000"/>
        </w:rPr>
        <w:t>(Times New Roman, italic, size 10)</w:t>
      </w:r>
    </w:p>
    <w:p w14:paraId="13EBAA86" w14:textId="77777777" w:rsidR="00611FED" w:rsidRPr="00176F7C" w:rsidRDefault="00CB4183" w:rsidP="00B01439">
      <w:pPr>
        <w:pStyle w:val="Keywords"/>
        <w:jc w:val="both"/>
        <w:rPr>
          <w:b w:val="0"/>
          <w:i w:val="0"/>
          <w:color w:val="FF0000"/>
        </w:rPr>
      </w:pPr>
      <w:r w:rsidRPr="00176F7C">
        <w:rPr>
          <w:b w:val="0"/>
          <w:i w:val="0"/>
          <w:color w:val="FF0000"/>
        </w:rPr>
        <w:t xml:space="preserve">(single space </w:t>
      </w:r>
      <w:proofErr w:type="gramStart"/>
      <w:r w:rsidRPr="00176F7C">
        <w:rPr>
          <w:b w:val="0"/>
          <w:i w:val="0"/>
          <w:color w:val="FF0000"/>
        </w:rPr>
        <w:t>line,  size</w:t>
      </w:r>
      <w:proofErr w:type="gramEnd"/>
      <w:r w:rsidRPr="00176F7C">
        <w:rPr>
          <w:b w:val="0"/>
          <w:i w:val="0"/>
          <w:color w:val="FF0000"/>
        </w:rPr>
        <w:t xml:space="preserve"> 10)</w:t>
      </w:r>
    </w:p>
    <w:p w14:paraId="52F9911F" w14:textId="77777777" w:rsidR="00611FED" w:rsidRPr="001F62DF" w:rsidRDefault="00CB4183" w:rsidP="00176F7C">
      <w:pPr>
        <w:pStyle w:val="Abstract"/>
      </w:pPr>
      <w:r w:rsidRPr="00176F7C">
        <w:rPr>
          <w:b/>
        </w:rPr>
        <w:t>Keywords:</w:t>
      </w:r>
      <w:r w:rsidRPr="001F62DF">
        <w:t xml:space="preserve"> </w:t>
      </w:r>
      <w:r w:rsidRPr="00176F7C">
        <w:t xml:space="preserve">keyword 1, keyword 2, keyword 3 … (up to 5 keywords) </w:t>
      </w:r>
      <w:r w:rsidRPr="00176F7C">
        <w:rPr>
          <w:iCs/>
          <w:color w:val="FF0000"/>
        </w:rPr>
        <w:t>(Times New Roman, italic, size 10)</w:t>
      </w:r>
    </w:p>
    <w:p w14:paraId="4B41462D" w14:textId="77777777" w:rsidR="00611FED" w:rsidRDefault="00CB4183" w:rsidP="001F62DF">
      <w:pPr>
        <w:rPr>
          <w:color w:val="FF0000"/>
        </w:rPr>
      </w:pPr>
      <w:r w:rsidRPr="004B3B03">
        <w:rPr>
          <w:color w:val="FF0000"/>
        </w:rPr>
        <w:t>(single space line, size 10)</w:t>
      </w:r>
    </w:p>
    <w:p w14:paraId="222E061D" w14:textId="77777777" w:rsidR="00611FED" w:rsidRPr="002F34CA" w:rsidRDefault="00CB4183" w:rsidP="006C1C19">
      <w:pPr>
        <w:pStyle w:val="SectionHeader"/>
        <w:rPr>
          <w:b w:val="0"/>
          <w:color w:val="FF0000"/>
        </w:rPr>
      </w:pPr>
      <w:r w:rsidRPr="00CF3C40">
        <w:t xml:space="preserve">Introduction </w:t>
      </w:r>
      <w:r w:rsidRPr="002F34CA">
        <w:rPr>
          <w:b w:val="0"/>
          <w:color w:val="FF0000"/>
        </w:rPr>
        <w:t>(Times New Roman, bold, size 10)</w:t>
      </w:r>
    </w:p>
    <w:p w14:paraId="5AAD513D" w14:textId="77777777" w:rsidR="00611FED" w:rsidRDefault="00CB4183">
      <w:pPr>
        <w:pStyle w:val="SectionBody"/>
        <w:ind w:firstLine="0"/>
      </w:pPr>
      <w:r>
        <w:rPr>
          <w:color w:val="FF0000"/>
        </w:rPr>
        <w:t>(single space line, size 10)</w:t>
      </w:r>
    </w:p>
    <w:p w14:paraId="46126EAC" w14:textId="70C9F332" w:rsidR="002F34CA" w:rsidRDefault="002F34CA" w:rsidP="00F14398">
      <w:pPr>
        <w:pStyle w:val="SectionBody"/>
        <w:ind w:firstLine="284"/>
      </w:pPr>
      <w:r>
        <w:t xml:space="preserve">The purpose of these instructions is to serve as a guide for formatting papers to be published in the Proceedings of the </w:t>
      </w:r>
      <w:r w:rsidR="0072619C">
        <w:t>1</w:t>
      </w:r>
      <w:r w:rsidR="00B37DCA">
        <w:t>4</w:t>
      </w:r>
      <w:r w:rsidR="001F1064">
        <w:rPr>
          <w:vertAlign w:val="superscript"/>
        </w:rPr>
        <w:t xml:space="preserve">th </w:t>
      </w:r>
      <w:r w:rsidR="004C657E" w:rsidRPr="004C657E">
        <w:t xml:space="preserve">Latin American and Caribbean Congress of Agricultural Engineering. </w:t>
      </w:r>
      <w:r w:rsidR="001F1064">
        <w:t>(</w:t>
      </w:r>
      <w:r w:rsidR="004C657E">
        <w:t xml:space="preserve">CLIA </w:t>
      </w:r>
      <w:r w:rsidR="0072619C">
        <w:t>202</w:t>
      </w:r>
      <w:r w:rsidR="000F42A9">
        <w:t>4</w:t>
      </w:r>
      <w:r w:rsidR="001F1064">
        <w:t>)</w:t>
      </w:r>
      <w:r>
        <w:t>.</w:t>
      </w:r>
    </w:p>
    <w:p w14:paraId="4C2C8A56" w14:textId="2481B5E9" w:rsidR="002F34CA" w:rsidRDefault="00CB4183" w:rsidP="00F14398">
      <w:pPr>
        <w:pStyle w:val="SectionBody"/>
        <w:ind w:firstLine="284"/>
      </w:pPr>
      <w:r w:rsidRPr="0024637E">
        <w:t xml:space="preserve">The proceedings of the </w:t>
      </w:r>
      <w:r w:rsidR="006F0888">
        <w:t>CLIA 2024</w:t>
      </w:r>
      <w:r w:rsidRPr="0024637E">
        <w:t xml:space="preserve"> will be published in Adobe™ </w:t>
      </w:r>
      <w:r w:rsidR="00176F7C" w:rsidRPr="0024637E">
        <w:t>PDF</w:t>
      </w:r>
      <w:r w:rsidRPr="0024637E">
        <w:t xml:space="preserve"> format.</w:t>
      </w:r>
    </w:p>
    <w:p w14:paraId="63C3D484" w14:textId="77777777" w:rsidR="00611FED" w:rsidRPr="0024637E" w:rsidRDefault="002F34CA" w:rsidP="00F14398">
      <w:pPr>
        <w:autoSpaceDE w:val="0"/>
        <w:autoSpaceDN w:val="0"/>
        <w:adjustRightInd w:val="0"/>
        <w:ind w:firstLine="284"/>
        <w:jc w:val="both"/>
      </w:pPr>
      <w:r w:rsidRPr="00F14398">
        <w:t xml:space="preserve">The papers </w:t>
      </w:r>
      <w:r w:rsidRPr="00F14398">
        <w:rPr>
          <w:b/>
        </w:rPr>
        <w:t>MUST</w:t>
      </w:r>
      <w:r w:rsidRPr="00F14398">
        <w:t xml:space="preserve"> be formatted strictly according to these instructions. The present file can be used as a template for </w:t>
      </w:r>
      <w:r w:rsidRPr="0024637E">
        <w:t>Microsoft Word™</w:t>
      </w:r>
      <w:r w:rsidRPr="00F14398">
        <w:t>. Also, it could be used as a formatting guide to users of others text processing software.</w:t>
      </w:r>
    </w:p>
    <w:p w14:paraId="6ABCAC89" w14:textId="77777777" w:rsidR="00611FED" w:rsidRDefault="00CB4183" w:rsidP="00F14398">
      <w:pPr>
        <w:pStyle w:val="SectionBody"/>
        <w:ind w:firstLine="284"/>
        <w:rPr>
          <w:color w:val="000000"/>
        </w:rPr>
      </w:pPr>
      <w:r w:rsidRPr="0024637E">
        <w:rPr>
          <w:color w:val="000000"/>
        </w:rPr>
        <w:t xml:space="preserve">The papers are limited to a maximum of </w:t>
      </w:r>
      <w:r w:rsidR="00F523F6" w:rsidRPr="00F14398">
        <w:rPr>
          <w:b/>
          <w:color w:val="000000"/>
        </w:rPr>
        <w:t>10</w:t>
      </w:r>
      <w:r w:rsidR="00A50CF7" w:rsidRPr="0024637E">
        <w:rPr>
          <w:color w:val="000000"/>
        </w:rPr>
        <w:t xml:space="preserve"> </w:t>
      </w:r>
      <w:r w:rsidRPr="0024637E">
        <w:rPr>
          <w:color w:val="000000"/>
        </w:rPr>
        <w:t>pages,</w:t>
      </w:r>
      <w:r>
        <w:rPr>
          <w:color w:val="000000"/>
        </w:rPr>
        <w:t xml:space="preserve"> including t</w:t>
      </w:r>
      <w:r w:rsidR="00176F7C">
        <w:rPr>
          <w:color w:val="000000"/>
        </w:rPr>
        <w:t xml:space="preserve">ables and figures. </w:t>
      </w:r>
    </w:p>
    <w:p w14:paraId="6333E2C7" w14:textId="77777777" w:rsidR="00611FED" w:rsidRDefault="00CB4183">
      <w:pPr>
        <w:pStyle w:val="SectionBody"/>
        <w:ind w:firstLine="0"/>
        <w:rPr>
          <w:iCs/>
        </w:rPr>
      </w:pPr>
      <w:r>
        <w:rPr>
          <w:iCs/>
          <w:color w:val="FF0000"/>
        </w:rPr>
        <w:t>(single space line, size 10)</w:t>
      </w:r>
    </w:p>
    <w:p w14:paraId="588FD26B" w14:textId="77777777" w:rsidR="00611FED" w:rsidRPr="00F01842" w:rsidRDefault="00CB4183" w:rsidP="006C1C19">
      <w:pPr>
        <w:pStyle w:val="SectionHeader"/>
      </w:pPr>
      <w:r w:rsidRPr="00F01842">
        <w:t>Text format</w:t>
      </w:r>
    </w:p>
    <w:p w14:paraId="208842D1" w14:textId="77777777" w:rsidR="00611FED" w:rsidRDefault="00CB4183">
      <w:pPr>
        <w:pStyle w:val="SectionBody"/>
        <w:ind w:firstLine="0"/>
        <w:rPr>
          <w:iCs/>
        </w:rPr>
      </w:pPr>
      <w:r>
        <w:rPr>
          <w:iCs/>
          <w:color w:val="FF0000"/>
        </w:rPr>
        <w:t>(single space line, size 10)</w:t>
      </w:r>
    </w:p>
    <w:p w14:paraId="26780DA4" w14:textId="77777777" w:rsidR="00611FED" w:rsidRDefault="00CB4183" w:rsidP="00F14398">
      <w:pPr>
        <w:pStyle w:val="SectionBody"/>
        <w:ind w:firstLine="284"/>
      </w:pPr>
      <w:r>
        <w:t xml:space="preserve">The manuscripts should be written in English, typed in A4 size pages, using font Times New Roman, size 10, except for the title, authors affiliation, abstract and keywords, for which </w:t>
      </w:r>
      <w:proofErr w:type="gramStart"/>
      <w:r>
        <w:t>particular formatting</w:t>
      </w:r>
      <w:proofErr w:type="gramEnd"/>
      <w:r>
        <w:t xml:space="preserve"> instructions are indicated above. Single space between lines is to be used throughout the text.</w:t>
      </w:r>
    </w:p>
    <w:p w14:paraId="66B00B84" w14:textId="77777777" w:rsidR="00611FED" w:rsidRDefault="00CB4183" w:rsidP="00F14398">
      <w:pPr>
        <w:pStyle w:val="SectionBody"/>
        <w:ind w:firstLine="284"/>
      </w:pPr>
      <w:r>
        <w:t xml:space="preserve">The text block that contains the title, the authors’ </w:t>
      </w:r>
      <w:proofErr w:type="gramStart"/>
      <w:r>
        <w:t>names</w:t>
      </w:r>
      <w:proofErr w:type="gramEnd"/>
      <w:r>
        <w:t xml:space="preserve"> and affiliation, the abstract and the keywords must be indented 0.1 cm from the left margin and marked by a leftmost black line border of width 2 </w:t>
      </w:r>
      <w:r w:rsidR="005A52D1">
        <w:t>¼ </w:t>
      </w:r>
      <w:r>
        <w:t xml:space="preserve">pt. </w:t>
      </w:r>
    </w:p>
    <w:p w14:paraId="0AB6B6F9" w14:textId="77777777" w:rsidR="00611FED" w:rsidRDefault="00CB4183" w:rsidP="00F14398">
      <w:pPr>
        <w:pStyle w:val="SectionBody"/>
        <w:ind w:firstLine="284"/>
      </w:pPr>
      <w:r>
        <w:t>The first page must have a top margin of 3</w:t>
      </w:r>
      <w:r w:rsidR="005A52D1">
        <w:t> </w:t>
      </w:r>
      <w:r>
        <w:t>cm and all the other margins (left, right and bottom) must have 2</w:t>
      </w:r>
      <w:r w:rsidR="005A52D1">
        <w:t> </w:t>
      </w:r>
      <w:r>
        <w:t>cm. All the other pages must be set with all margins equal to 2</w:t>
      </w:r>
      <w:r w:rsidR="005A52D1">
        <w:t> </w:t>
      </w:r>
      <w:r>
        <w:t>cm.</w:t>
      </w:r>
    </w:p>
    <w:p w14:paraId="1E963724" w14:textId="77777777" w:rsidR="00611FED" w:rsidRPr="005A52D1" w:rsidRDefault="00CB4183" w:rsidP="00F14398">
      <w:pPr>
        <w:pStyle w:val="SectionBody"/>
        <w:ind w:firstLine="284"/>
        <w:rPr>
          <w:color w:val="FF0000"/>
        </w:rPr>
      </w:pPr>
      <w:r w:rsidRPr="005A52D1">
        <w:rPr>
          <w:color w:val="FF0000"/>
        </w:rPr>
        <w:t xml:space="preserve">PAGES </w:t>
      </w:r>
      <w:r w:rsidRPr="00A20AF6">
        <w:rPr>
          <w:b/>
          <w:color w:val="FF0000"/>
          <w:u w:val="single"/>
        </w:rPr>
        <w:t>SHOULD NOT</w:t>
      </w:r>
      <w:r w:rsidRPr="005A52D1">
        <w:rPr>
          <w:color w:val="FF0000"/>
        </w:rPr>
        <w:t xml:space="preserve"> BE NUMBERED</w:t>
      </w:r>
    </w:p>
    <w:p w14:paraId="03CE1AE7" w14:textId="77777777" w:rsidR="00611FED" w:rsidRDefault="00CB4183" w:rsidP="00F14398">
      <w:pPr>
        <w:pStyle w:val="SectionBody"/>
        <w:ind w:firstLine="284"/>
      </w:pPr>
      <w:r>
        <w:t>The body of the text must be justified. The first line of each paragraph must be indented by 0.5</w:t>
      </w:r>
      <w:r w:rsidR="005A52D1">
        <w:t> </w:t>
      </w:r>
      <w:r>
        <w:t xml:space="preserve">cm. </w:t>
      </w:r>
      <w:r w:rsidR="00930C5C">
        <w:rPr>
          <w:color w:val="000000"/>
        </w:rPr>
        <w:t xml:space="preserve">Sufficient </w:t>
      </w:r>
      <w:r>
        <w:rPr>
          <w:color w:val="000000"/>
        </w:rPr>
        <w:t>information must be provided directly in the text, or by reference to widely available published work. Footnotes should be avoided.</w:t>
      </w:r>
    </w:p>
    <w:p w14:paraId="14EAB396" w14:textId="77777777" w:rsidR="00611FED" w:rsidRDefault="00CB4183" w:rsidP="00F14398">
      <w:pPr>
        <w:pStyle w:val="SectionBody"/>
        <w:ind w:firstLine="284"/>
      </w:pPr>
      <w:r>
        <w:rPr>
          <w:color w:val="000000"/>
        </w:rPr>
        <w:t xml:space="preserve">All the symbols and notation must be defined in the text. Physical quantities must be expressed in the SI (metric) units. </w:t>
      </w:r>
      <w:r>
        <w:t xml:space="preserve">Mathematical symbols appearing in the text must be typed in </w:t>
      </w:r>
      <w:r>
        <w:rPr>
          <w:i/>
          <w:iCs/>
        </w:rPr>
        <w:t>italic</w:t>
      </w:r>
      <w:r>
        <w:t xml:space="preserve"> style.</w:t>
      </w:r>
    </w:p>
    <w:p w14:paraId="0AF846A8" w14:textId="77777777" w:rsidR="00611FED" w:rsidRDefault="00CB4183" w:rsidP="00F14398">
      <w:pPr>
        <w:pStyle w:val="SectionBody"/>
        <w:ind w:firstLine="284"/>
      </w:pPr>
      <w:r>
        <w:t xml:space="preserve">Bibliographic references should be cited in the text by giving the last name of the author(s) and the year of publication, according to the following examples: “Recent work </w:t>
      </w:r>
      <w:r w:rsidR="00AE1F30" w:rsidRPr="00AE1F30">
        <w:t xml:space="preserve">(Bandarra Filho and </w:t>
      </w:r>
      <w:proofErr w:type="spellStart"/>
      <w:r w:rsidR="00AE1F30" w:rsidRPr="00AE1F30">
        <w:t>Jabardo</w:t>
      </w:r>
      <w:proofErr w:type="spellEnd"/>
      <w:r w:rsidR="00AE1F30" w:rsidRPr="00AE1F30">
        <w:t xml:space="preserve">, </w:t>
      </w:r>
      <w:proofErr w:type="gramStart"/>
      <w:r w:rsidR="00AE1F30" w:rsidRPr="00AE1F30">
        <w:t>2011)</w:t>
      </w:r>
      <w:r w:rsidR="00AE1F30">
        <w:t>.</w:t>
      </w:r>
      <w:r w:rsidR="00AE1F30" w:rsidRPr="00AE1F30">
        <w:t xml:space="preserve"> . .</w:t>
      </w:r>
      <w:proofErr w:type="gramEnd"/>
      <w:r w:rsidR="00AE1F30" w:rsidRPr="00AE1F30">
        <w:t xml:space="preserve"> ”</w:t>
      </w:r>
      <w:r w:rsidR="004B3B03">
        <w:t xml:space="preserve"> or </w:t>
      </w:r>
      <w:r w:rsidR="00AE1F30">
        <w:t xml:space="preserve">“Recently, Bandarra Filho and </w:t>
      </w:r>
      <w:proofErr w:type="spellStart"/>
      <w:r w:rsidR="00AE1F30">
        <w:t>Jabardo</w:t>
      </w:r>
      <w:proofErr w:type="spellEnd"/>
      <w:r w:rsidR="00AE1F30">
        <w:t xml:space="preserve"> (2011). . . ”</w:t>
      </w:r>
      <w:r>
        <w:t xml:space="preserve">. In the case of </w:t>
      </w:r>
      <w:r w:rsidR="00F01842">
        <w:t>three</w:t>
      </w:r>
      <w:r>
        <w:t xml:space="preserve"> or more authors, the form </w:t>
      </w:r>
      <w:r w:rsidR="00AE1F30" w:rsidRPr="00AE1F30">
        <w:t>“(</w:t>
      </w:r>
      <w:proofErr w:type="spellStart"/>
      <w:r w:rsidR="00AE1F30" w:rsidRPr="00AE1F30">
        <w:t>Cavalini</w:t>
      </w:r>
      <w:proofErr w:type="spellEnd"/>
      <w:r w:rsidR="00AE1F30" w:rsidRPr="00AE1F30">
        <w:t xml:space="preserve"> Junior et al., 2015)” </w:t>
      </w:r>
      <w:r>
        <w:t xml:space="preserve">should be used. Two or more references having the same authors and publication year must be distinguished by appending “a”, “b”, etc., to the year of publication. For </w:t>
      </w:r>
      <w:r w:rsidR="00A20AF6">
        <w:t>example</w:t>
      </w:r>
      <w:r>
        <w:t xml:space="preserve">: </w:t>
      </w:r>
      <w:r w:rsidR="00AE1F30" w:rsidRPr="00AE1F30">
        <w:t>“In papers (Santos et al., 2013a) and (Santos et al., 2013</w:t>
      </w:r>
      <w:proofErr w:type="gramStart"/>
      <w:r w:rsidR="00AE1F30" w:rsidRPr="00AE1F30">
        <w:t>b). . .</w:t>
      </w:r>
      <w:proofErr w:type="gramEnd"/>
      <w:r w:rsidR="00AE1F30" w:rsidRPr="00AE1F30">
        <w:t xml:space="preserve"> ”.</w:t>
      </w:r>
    </w:p>
    <w:p w14:paraId="71BB413E" w14:textId="77777777" w:rsidR="001749B4" w:rsidRDefault="001749B4" w:rsidP="00AE1F30">
      <w:pPr>
        <w:pStyle w:val="SectionBody"/>
        <w:ind w:firstLine="284"/>
      </w:pPr>
      <w:r w:rsidRPr="001749B4">
        <w:t xml:space="preserve">Acceptable references include journal articles </w:t>
      </w:r>
      <w:r w:rsidR="00AE1F30" w:rsidRPr="00AE1F30">
        <w:t>(MLA, 2004)</w:t>
      </w:r>
      <w:r w:rsidRPr="001749B4">
        <w:t>, numbe</w:t>
      </w:r>
      <w:r>
        <w:t>red papers, dissertations, the</w:t>
      </w:r>
      <w:r w:rsidRPr="001749B4">
        <w:t xml:space="preserve">ses </w:t>
      </w:r>
      <w:r w:rsidR="00AE1F30">
        <w:t>(</w:t>
      </w:r>
      <w:proofErr w:type="spellStart"/>
      <w:r w:rsidR="00AE1F30">
        <w:t>Cavalini</w:t>
      </w:r>
      <w:proofErr w:type="spellEnd"/>
      <w:r w:rsidR="00AE1F30">
        <w:t xml:space="preserve"> Junior, 2013)</w:t>
      </w:r>
      <w:r w:rsidRPr="001749B4">
        <w:t>, published conference proceedings, preprints from conferences, books (McConnell and Varoto, 2008), submitted articles (if the journal is identified)</w:t>
      </w:r>
      <w:r w:rsidR="00AE1F30">
        <w:t>.</w:t>
      </w:r>
    </w:p>
    <w:p w14:paraId="37C2D9CA" w14:textId="77777777" w:rsidR="00611FED" w:rsidRDefault="00CB4183">
      <w:pPr>
        <w:pStyle w:val="SectionBody"/>
        <w:ind w:firstLine="284"/>
      </w:pPr>
      <w:r>
        <w:t>References should be listed at the end of the paper according to instructions provided in Section 4.</w:t>
      </w:r>
    </w:p>
    <w:p w14:paraId="4929F45F" w14:textId="77777777" w:rsidR="00611FED" w:rsidRDefault="00CB4183">
      <w:pPr>
        <w:pStyle w:val="SectionBody"/>
        <w:ind w:firstLine="0"/>
        <w:rPr>
          <w:iCs/>
        </w:rPr>
      </w:pPr>
      <w:r>
        <w:rPr>
          <w:iCs/>
          <w:color w:val="FF0000"/>
        </w:rPr>
        <w:t>(single space line, size 10)</w:t>
      </w:r>
    </w:p>
    <w:p w14:paraId="6990C01E" w14:textId="77777777" w:rsidR="00611FED" w:rsidRPr="00CF3C40" w:rsidRDefault="00CB4183" w:rsidP="006C1C19">
      <w:pPr>
        <w:pStyle w:val="Sectionsubheader"/>
      </w:pPr>
      <w:r w:rsidRPr="00CF3C40">
        <w:t>Section titles and subtitles</w:t>
      </w:r>
    </w:p>
    <w:p w14:paraId="71273668" w14:textId="77777777" w:rsidR="00611FED" w:rsidRDefault="00CB4183">
      <w:pPr>
        <w:pStyle w:val="SectionBody"/>
        <w:ind w:firstLine="0"/>
        <w:rPr>
          <w:iCs/>
        </w:rPr>
      </w:pPr>
      <w:r>
        <w:rPr>
          <w:iCs/>
          <w:color w:val="FF0000"/>
        </w:rPr>
        <w:t>(single space line, size 10)</w:t>
      </w:r>
    </w:p>
    <w:p w14:paraId="085F291F" w14:textId="77777777" w:rsidR="00611FED" w:rsidRDefault="00CB4183">
      <w:pPr>
        <w:pStyle w:val="SectionBody"/>
        <w:ind w:firstLine="284"/>
      </w:pPr>
      <w:r>
        <w:lastRenderedPageBreak/>
        <w:t xml:space="preserve">The section </w:t>
      </w:r>
      <w:r w:rsidR="00CF3C40">
        <w:t>headers</w:t>
      </w:r>
      <w:r>
        <w:t xml:space="preserve"> and </w:t>
      </w:r>
      <w:r w:rsidR="00CF3C40">
        <w:t>sub headers</w:t>
      </w:r>
      <w:r>
        <w:t xml:space="preserve"> must be aligned at left, typed with Times New Roman, size 10, bold style font. They must be numbered using Arabic numerals separated by points.</w:t>
      </w:r>
      <w:r w:rsidR="00F01842">
        <w:t xml:space="preserve"> </w:t>
      </w:r>
      <w:r>
        <w:t>No more than 3 sublevels should be used. One single line</w:t>
      </w:r>
      <w:r w:rsidR="00F01842">
        <w:t xml:space="preserve"> size 10</w:t>
      </w:r>
      <w:r>
        <w:t xml:space="preserve"> must be included above and </w:t>
      </w:r>
      <w:r w:rsidR="00A20AF6">
        <w:t>below</w:t>
      </w:r>
      <w:r>
        <w:t xml:space="preserve"> each section title/subtitle. </w:t>
      </w:r>
    </w:p>
    <w:p w14:paraId="45B94F1F" w14:textId="77777777" w:rsidR="00611FED" w:rsidRDefault="00CB4183">
      <w:pPr>
        <w:pStyle w:val="SectionBody"/>
        <w:ind w:firstLine="0"/>
        <w:rPr>
          <w:iCs/>
        </w:rPr>
      </w:pPr>
      <w:r>
        <w:rPr>
          <w:iCs/>
          <w:color w:val="FF0000"/>
        </w:rPr>
        <w:t>(single space line, size 10)</w:t>
      </w:r>
    </w:p>
    <w:p w14:paraId="711D2F53" w14:textId="77777777" w:rsidR="00611FED" w:rsidRDefault="00CB4183" w:rsidP="006C1C19">
      <w:pPr>
        <w:pStyle w:val="Sectionsubheader"/>
      </w:pPr>
      <w:r>
        <w:t>Mathematical equations</w:t>
      </w:r>
    </w:p>
    <w:p w14:paraId="07AD85E8" w14:textId="77777777" w:rsidR="00611FED" w:rsidRDefault="00CB4183">
      <w:pPr>
        <w:pStyle w:val="Textoindependiente3"/>
        <w:rPr>
          <w:b/>
          <w:bCs/>
          <w:color w:val="000000"/>
          <w:sz w:val="20"/>
          <w:lang w:val="en-US"/>
        </w:rPr>
      </w:pPr>
      <w:r>
        <w:rPr>
          <w:iCs/>
          <w:sz w:val="20"/>
          <w:lang w:val="en-US"/>
        </w:rPr>
        <w:t>(single space line, size 10)</w:t>
      </w:r>
    </w:p>
    <w:p w14:paraId="26F6C769" w14:textId="77777777" w:rsidR="00611FED" w:rsidRDefault="00CB4183">
      <w:pPr>
        <w:pStyle w:val="SectionBody"/>
        <w:ind w:firstLine="284"/>
      </w:pPr>
      <w:r>
        <w:t xml:space="preserve">The mathematical equations must be indented by 0.5 cm from the left margin. They must be typed using Times New Roman, </w:t>
      </w:r>
      <w:r>
        <w:rPr>
          <w:i/>
          <w:iCs/>
        </w:rPr>
        <w:t>italic</w:t>
      </w:r>
      <w:r>
        <w:t xml:space="preserve">, size 10 pt. font. Arabic numerals must be used as equation numbers, enclosed between parentheses, right-aligned, as shown in the examples below. Equations should be referred to either as “Eq. (1)” in the middle of a phrase or as “Equation (1)” in the beginning of a sentence. Matrix and vector quantities can be indicated either by brackets and braces, as in Eq. (1), or in bold style, as in Eq. (2). Symbols used in the equations must be defined immediately before or after their first appearance. </w:t>
      </w:r>
    </w:p>
    <w:p w14:paraId="644CCE79" w14:textId="77777777" w:rsidR="00611FED" w:rsidRDefault="00CB4183">
      <w:pPr>
        <w:pStyle w:val="SectionBody"/>
        <w:ind w:firstLine="284"/>
      </w:pPr>
      <w:r>
        <w:t xml:space="preserve">One blank line must be included above and </w:t>
      </w:r>
      <w:r w:rsidR="00A20AF6">
        <w:t>below</w:t>
      </w:r>
      <w:r>
        <w:t xml:space="preserve"> each equation.</w:t>
      </w:r>
    </w:p>
    <w:p w14:paraId="7199F529" w14:textId="77777777" w:rsidR="00611FED" w:rsidRDefault="00CB4183">
      <w:pPr>
        <w:pStyle w:val="EquationLine"/>
        <w:ind w:firstLine="0"/>
        <w:rPr>
          <w:sz w:val="20"/>
        </w:rPr>
      </w:pPr>
      <w:r>
        <w:rPr>
          <w:color w:val="FF0000"/>
          <w:sz w:val="20"/>
        </w:rPr>
        <w:t>(single space line, size 10)</w:t>
      </w:r>
    </w:p>
    <w:p w14:paraId="3A5F13BD" w14:textId="77777777" w:rsidR="00611FED" w:rsidRPr="0024637E" w:rsidRDefault="007525B4">
      <w:pPr>
        <w:pStyle w:val="EquationLine"/>
        <w:tabs>
          <w:tab w:val="clear" w:pos="6804"/>
          <w:tab w:val="left" w:pos="9379"/>
        </w:tabs>
        <w:ind w:firstLine="284"/>
        <w:rPr>
          <w:iCs/>
        </w:rPr>
      </w:pPr>
      <w:r>
        <w:rPr>
          <w:position w:val="-14"/>
          <w:sz w:val="24"/>
          <w:szCs w:val="24"/>
          <w:lang w:eastAsia="ar-SA"/>
        </w:rPr>
        <w:object w:dxaOrig="3420" w:dyaOrig="375" w14:anchorId="0157F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75pt;height:18.75pt" o:ole="">
            <v:imagedata r:id="rId8" o:title=""/>
          </v:shape>
          <o:OLEObject Type="Embed" ProgID="Equation.DSMT4" ShapeID="_x0000_i1025" DrawAspect="Content" ObjectID="_1773689727" r:id="rId9"/>
        </w:object>
      </w:r>
      <w:r w:rsidR="00CB4183">
        <w:tab/>
      </w:r>
      <w:r w:rsidR="00CB4183" w:rsidRPr="0024637E">
        <w:rPr>
          <w:sz w:val="20"/>
        </w:rPr>
        <w:t>(1)</w:t>
      </w:r>
    </w:p>
    <w:p w14:paraId="6C851E96" w14:textId="77777777" w:rsidR="00611FED" w:rsidRPr="0024637E" w:rsidRDefault="00CB4183">
      <w:pPr>
        <w:pStyle w:val="SectionBody"/>
        <w:ind w:firstLine="0"/>
        <w:rPr>
          <w:iCs/>
        </w:rPr>
      </w:pPr>
      <w:r w:rsidRPr="0024637E">
        <w:rPr>
          <w:iCs/>
          <w:color w:val="FF0000"/>
        </w:rPr>
        <w:t>(single space line, size 10)</w:t>
      </w:r>
    </w:p>
    <w:p w14:paraId="49F35408" w14:textId="77777777" w:rsidR="00611FED" w:rsidRDefault="007525B4">
      <w:pPr>
        <w:pStyle w:val="EquationLine"/>
        <w:tabs>
          <w:tab w:val="clear" w:pos="6804"/>
          <w:tab w:val="left" w:pos="9379"/>
        </w:tabs>
        <w:ind w:firstLine="284"/>
        <w:rPr>
          <w:sz w:val="20"/>
        </w:rPr>
      </w:pPr>
      <w:r>
        <w:rPr>
          <w:position w:val="-12"/>
          <w:sz w:val="24"/>
          <w:szCs w:val="24"/>
          <w:lang w:eastAsia="ar-SA"/>
        </w:rPr>
        <w:object w:dxaOrig="2475" w:dyaOrig="330" w14:anchorId="272358F8">
          <v:shape id="_x0000_i1026" type="#_x0000_t75" style="width:124pt;height:16.25pt" o:ole="">
            <v:imagedata r:id="rId10" o:title=""/>
          </v:shape>
          <o:OLEObject Type="Embed" ProgID="Equation.DSMT4" ShapeID="_x0000_i1026" DrawAspect="Content" ObjectID="_1773689728" r:id="rId11"/>
        </w:object>
      </w:r>
      <w:r w:rsidR="00CB4183" w:rsidRPr="0024637E">
        <w:rPr>
          <w:sz w:val="20"/>
        </w:rPr>
        <w:tab/>
        <w:t>(2)</w:t>
      </w:r>
    </w:p>
    <w:p w14:paraId="16EB9458" w14:textId="77777777" w:rsidR="00611FED" w:rsidRDefault="00CB4183">
      <w:pPr>
        <w:pStyle w:val="SectionBody"/>
        <w:ind w:firstLine="0"/>
      </w:pPr>
      <w:r>
        <w:rPr>
          <w:iCs/>
          <w:color w:val="FF0000"/>
        </w:rPr>
        <w:t>(single space line, size 10)</w:t>
      </w:r>
    </w:p>
    <w:p w14:paraId="66A6BAD9" w14:textId="77777777" w:rsidR="00611FED" w:rsidRDefault="00CB4183" w:rsidP="006C1C19">
      <w:pPr>
        <w:pStyle w:val="Sectionsubheader"/>
      </w:pPr>
      <w:r>
        <w:t>Figures and tables</w:t>
      </w:r>
    </w:p>
    <w:p w14:paraId="255B1098" w14:textId="77777777" w:rsidR="00611FED" w:rsidRDefault="00CB4183">
      <w:pPr>
        <w:pStyle w:val="SectionBody"/>
        <w:ind w:firstLine="0"/>
      </w:pPr>
      <w:r>
        <w:rPr>
          <w:iCs/>
          <w:color w:val="FF0000"/>
        </w:rPr>
        <w:t>(single space line, size 10)</w:t>
      </w:r>
    </w:p>
    <w:p w14:paraId="31985111" w14:textId="77777777" w:rsidR="00611FED" w:rsidRDefault="00CB4183">
      <w:pPr>
        <w:pStyle w:val="SectionBody"/>
        <w:ind w:firstLine="284"/>
      </w:pPr>
      <w:r>
        <w:t xml:space="preserve">Figures and tables should be placed in the text as close as possible to the point they are first mentioned and must be </w:t>
      </w:r>
      <w:r>
        <w:rPr>
          <w:color w:val="000000"/>
        </w:rPr>
        <w:t xml:space="preserve">numbered consecutively in </w:t>
      </w:r>
      <w:r w:rsidR="00A20AF6">
        <w:rPr>
          <w:color w:val="000000"/>
        </w:rPr>
        <w:t>Arabic</w:t>
      </w:r>
      <w:r>
        <w:rPr>
          <w:color w:val="000000"/>
        </w:rPr>
        <w:t xml:space="preserve"> numerals. Figures must be referred to either as “Fig. 1” in the middle of a phrase or as “Figure 1” in the beginning of a sentence. The figures themselves as well as their captions must be centered in the </w:t>
      </w:r>
      <w:proofErr w:type="gramStart"/>
      <w:r>
        <w:rPr>
          <w:color w:val="000000"/>
        </w:rPr>
        <w:t>breadth-wise</w:t>
      </w:r>
      <w:proofErr w:type="gramEnd"/>
      <w:r>
        <w:rPr>
          <w:color w:val="000000"/>
        </w:rPr>
        <w:t xml:space="preserve"> direction. </w:t>
      </w:r>
      <w:r>
        <w:t>The captions of the figures should not be longer than 3 lines</w:t>
      </w:r>
      <w:r w:rsidR="006C1C19">
        <w:t xml:space="preserve">, </w:t>
      </w:r>
      <w:r w:rsidR="006C1C19" w:rsidRPr="001B250F">
        <w:t>centered and use Times New Roman size 10</w:t>
      </w:r>
      <w:r w:rsidRPr="001B250F">
        <w:t>.</w:t>
      </w:r>
      <w:r>
        <w:t xml:space="preserve"> </w:t>
      </w:r>
    </w:p>
    <w:p w14:paraId="3B6AB558" w14:textId="77777777" w:rsidR="00611FED" w:rsidRDefault="00DD46F0" w:rsidP="00DD46F0">
      <w:pPr>
        <w:pStyle w:val="SectionBody"/>
        <w:ind w:firstLine="284"/>
      </w:pPr>
      <w:r w:rsidRPr="00DD46F0">
        <w:rPr>
          <w:color w:val="000000"/>
        </w:rPr>
        <w:t>The legend for the data symbols as well as the labels for each curve should be included into the figure. Lettering</w:t>
      </w:r>
      <w:r>
        <w:rPr>
          <w:color w:val="000000"/>
        </w:rPr>
        <w:t xml:space="preserve"> </w:t>
      </w:r>
      <w:r w:rsidRPr="00DD46F0">
        <w:rPr>
          <w:color w:val="000000"/>
        </w:rPr>
        <w:t xml:space="preserve">should be large enough for ease reading. All units must be expressed in the S.I. (metric) system. </w:t>
      </w:r>
      <w:r w:rsidR="00CB4183">
        <w:t>One blank line must be left before and after each figure.</w:t>
      </w:r>
    </w:p>
    <w:p w14:paraId="07BBC557" w14:textId="77777777" w:rsidR="00611FED" w:rsidRDefault="00CB4183">
      <w:pPr>
        <w:pStyle w:val="SectionBody"/>
        <w:ind w:firstLine="0"/>
      </w:pPr>
      <w:r>
        <w:rPr>
          <w:iCs/>
          <w:color w:val="FF0000"/>
        </w:rPr>
        <w:t>(single space line, size 10)</w:t>
      </w:r>
    </w:p>
    <w:p w14:paraId="498E6250" w14:textId="20FF31E5" w:rsidR="00611FED" w:rsidRDefault="003F6410">
      <w:pPr>
        <w:jc w:val="center"/>
        <w:rPr>
          <w:sz w:val="18"/>
        </w:rPr>
      </w:pPr>
      <w:bookmarkStart w:id="0" w:name="_MON_1143866942"/>
      <w:bookmarkStart w:id="1" w:name="_MON_1143867030"/>
      <w:bookmarkStart w:id="2" w:name="_MON_1143866206"/>
      <w:bookmarkStart w:id="3" w:name="_MON_1143866278"/>
      <w:bookmarkStart w:id="4" w:name="_MON_1143866864"/>
      <w:bookmarkEnd w:id="0"/>
      <w:bookmarkEnd w:id="1"/>
      <w:bookmarkEnd w:id="2"/>
      <w:bookmarkEnd w:id="3"/>
      <w:bookmarkEnd w:id="4"/>
      <w:r>
        <w:rPr>
          <w:noProof/>
        </w:rPr>
        <w:drawing>
          <wp:inline distT="0" distB="0" distL="0" distR="0" wp14:anchorId="1218F68B" wp14:editId="364F4E18">
            <wp:extent cx="4782949" cy="23336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428" cy="2335810"/>
                    </a:xfrm>
                    <a:prstGeom prst="rect">
                      <a:avLst/>
                    </a:prstGeom>
                    <a:noFill/>
                    <a:ln>
                      <a:noFill/>
                    </a:ln>
                  </pic:spPr>
                </pic:pic>
              </a:graphicData>
            </a:graphic>
          </wp:inline>
        </w:drawing>
      </w:r>
    </w:p>
    <w:p w14:paraId="765E6A61" w14:textId="77777777" w:rsidR="00611FED" w:rsidRDefault="00CB4183">
      <w:pPr>
        <w:pStyle w:val="FigureCaption"/>
        <w:jc w:val="center"/>
      </w:pPr>
      <w:r>
        <w:rPr>
          <w:iCs/>
          <w:color w:val="FF0000"/>
        </w:rPr>
        <w:t>(single space line, size 10)</w:t>
      </w:r>
    </w:p>
    <w:p w14:paraId="1F240AD8" w14:textId="77777777" w:rsidR="00611FED" w:rsidRDefault="00FF0B3C" w:rsidP="00A84560">
      <w:pPr>
        <w:pStyle w:val="FigureCaption"/>
        <w:jc w:val="center"/>
      </w:pPr>
      <w:r w:rsidRPr="00FF0B3C">
        <w:t>Figure 1. United States crude oil imports from Norway versus number of drivers killed in collision with railway train. Available from: http://tylervigen.com/spurious-correlations</w:t>
      </w:r>
    </w:p>
    <w:p w14:paraId="44C0C0D5" w14:textId="77777777" w:rsidR="00DD46F0" w:rsidRPr="00A84560" w:rsidRDefault="00CB4183" w:rsidP="00A84560">
      <w:pPr>
        <w:pStyle w:val="FigureCaption"/>
        <w:rPr>
          <w:iCs/>
          <w:color w:val="FF0000"/>
        </w:rPr>
      </w:pPr>
      <w:r>
        <w:rPr>
          <w:iCs/>
          <w:color w:val="FF0000"/>
        </w:rPr>
        <w:t>(single space line, size 10)</w:t>
      </w:r>
    </w:p>
    <w:p w14:paraId="31B28658" w14:textId="77777777" w:rsidR="00DD46F0" w:rsidRDefault="00DD46F0" w:rsidP="00DD46F0">
      <w:pPr>
        <w:pStyle w:val="SectionBody"/>
        <w:ind w:firstLine="284"/>
      </w:pPr>
      <w:r>
        <w:t>Color figures and high-quality photographs can be included in the paper. To reduce the file size and preserve the graphic resolution, figures must be saved into GIF (figures with less than 16 colors) or JPEG (for higher color density) files before being inserted in the manuscript.</w:t>
      </w:r>
    </w:p>
    <w:p w14:paraId="28D8A514" w14:textId="77777777" w:rsidR="00DD46F0" w:rsidRDefault="00DD46F0" w:rsidP="00DD46F0">
      <w:pPr>
        <w:pStyle w:val="SectionBody"/>
        <w:ind w:firstLine="284"/>
      </w:pPr>
      <w:r>
        <w:t xml:space="preserve">Tables must be referred to either as “Tab. 1” in the middle of a phrase or as “Table 1” in the beginning of a sentence. The tables themselves as well as their titles must be centered in the </w:t>
      </w:r>
      <w:proofErr w:type="gramStart"/>
      <w:r>
        <w:t>breadth-wise</w:t>
      </w:r>
      <w:proofErr w:type="gramEnd"/>
      <w:r>
        <w:t xml:space="preserve"> direction. The titles of the tables should not be longer than 3 lines. The font style and size used in the tables must be similar (both in size and style) to those used in the text body. Units must be expressed in the S.I. (metric) system. Explanations, if any, should be given at the foot of the tables, not within the tables themselves.</w:t>
      </w:r>
    </w:p>
    <w:p w14:paraId="1A41B235" w14:textId="77777777" w:rsidR="00611FED" w:rsidRDefault="00CB4183">
      <w:pPr>
        <w:pStyle w:val="SectionBody"/>
        <w:ind w:firstLine="284"/>
      </w:pPr>
      <w:r>
        <w:t>One blank line must be left before and after each table.</w:t>
      </w:r>
    </w:p>
    <w:p w14:paraId="655E48BC" w14:textId="77777777" w:rsidR="00611FED" w:rsidRDefault="00CB4183">
      <w:pPr>
        <w:pStyle w:val="SectionBody"/>
        <w:ind w:firstLine="284"/>
      </w:pPr>
      <w:r>
        <w:t>The style of table borders is left free. An example is given in Tab. 1.</w:t>
      </w:r>
    </w:p>
    <w:p w14:paraId="6D1937F3" w14:textId="77777777" w:rsidR="00611FED" w:rsidRDefault="00CB4183">
      <w:pPr>
        <w:pStyle w:val="SectionBody"/>
        <w:ind w:firstLine="0"/>
        <w:rPr>
          <w:iCs/>
        </w:rPr>
      </w:pPr>
      <w:r>
        <w:rPr>
          <w:iCs/>
          <w:color w:val="FF0000"/>
        </w:rPr>
        <w:t>(single space line, size 10)</w:t>
      </w:r>
    </w:p>
    <w:p w14:paraId="7B845571" w14:textId="77777777" w:rsidR="00611FED" w:rsidRDefault="00CB4183">
      <w:pPr>
        <w:pStyle w:val="FigureCaption"/>
        <w:jc w:val="center"/>
      </w:pPr>
      <w:r>
        <w:lastRenderedPageBreak/>
        <w:t xml:space="preserve">Table 1. Experimental results for flexural properties of CFRC-4HS and CFRC-TWILL composites. </w:t>
      </w:r>
    </w:p>
    <w:p w14:paraId="1ECECD1C" w14:textId="77777777" w:rsidR="00611FED" w:rsidRDefault="00CB4183">
      <w:pPr>
        <w:pStyle w:val="FigureCaption"/>
        <w:jc w:val="center"/>
      </w:pPr>
      <w:r>
        <w:t>Span/depth ratio = 35:1. Average results of 7 specimens.</w:t>
      </w:r>
    </w:p>
    <w:p w14:paraId="7E9F64CA" w14:textId="77777777" w:rsidR="00611FED" w:rsidRDefault="00CB4183">
      <w:pPr>
        <w:pStyle w:val="FigureCaption"/>
        <w:jc w:val="center"/>
      </w:pPr>
      <w:r>
        <w:rPr>
          <w:iCs/>
          <w:color w:val="FF0000"/>
        </w:rPr>
        <w:t>(single space line, size 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7"/>
        <w:gridCol w:w="2020"/>
        <w:gridCol w:w="2020"/>
      </w:tblGrid>
      <w:tr w:rsidR="00611FED" w14:paraId="76CA5A7A" w14:textId="77777777">
        <w:trPr>
          <w:jc w:val="center"/>
        </w:trPr>
        <w:tc>
          <w:tcPr>
            <w:tcW w:w="3827" w:type="dxa"/>
          </w:tcPr>
          <w:p w14:paraId="43EA8D5F" w14:textId="77777777" w:rsidR="00611FED" w:rsidRDefault="00CB4183">
            <w:pPr>
              <w:jc w:val="center"/>
            </w:pPr>
            <w:r>
              <w:t>Composite Properties</w:t>
            </w:r>
          </w:p>
        </w:tc>
        <w:tc>
          <w:tcPr>
            <w:tcW w:w="2020" w:type="dxa"/>
          </w:tcPr>
          <w:p w14:paraId="183E563F" w14:textId="77777777" w:rsidR="00611FED" w:rsidRDefault="00CB4183">
            <w:pPr>
              <w:jc w:val="center"/>
            </w:pPr>
            <w:r>
              <w:t>CFRC-TWILL</w:t>
            </w:r>
          </w:p>
        </w:tc>
        <w:tc>
          <w:tcPr>
            <w:tcW w:w="2020" w:type="dxa"/>
          </w:tcPr>
          <w:p w14:paraId="2A7F7579" w14:textId="77777777" w:rsidR="00611FED" w:rsidRDefault="00CB4183">
            <w:pPr>
              <w:jc w:val="center"/>
            </w:pPr>
            <w:r>
              <w:t>CFRC-4HS</w:t>
            </w:r>
          </w:p>
        </w:tc>
      </w:tr>
      <w:tr w:rsidR="00611FED" w14:paraId="5798F63E" w14:textId="77777777">
        <w:trPr>
          <w:jc w:val="center"/>
        </w:trPr>
        <w:tc>
          <w:tcPr>
            <w:tcW w:w="3827" w:type="dxa"/>
          </w:tcPr>
          <w:p w14:paraId="4BFDEB03" w14:textId="77777777" w:rsidR="00611FED" w:rsidRDefault="00CB4183">
            <w:pPr>
              <w:jc w:val="center"/>
              <w:rPr>
                <w:vertAlign w:val="superscript"/>
              </w:rPr>
            </w:pPr>
            <w:r>
              <w:t>Flexural Strength (MPa</w:t>
            </w:r>
            <w:proofErr w:type="gramStart"/>
            <w:r>
              <w:t>)</w:t>
            </w:r>
            <w:r>
              <w:rPr>
                <w:vertAlign w:val="superscript"/>
              </w:rPr>
              <w:t>(</w:t>
            </w:r>
            <w:proofErr w:type="gramEnd"/>
            <w:r>
              <w:rPr>
                <w:vertAlign w:val="superscript"/>
              </w:rPr>
              <w:t>1)</w:t>
            </w:r>
          </w:p>
        </w:tc>
        <w:tc>
          <w:tcPr>
            <w:tcW w:w="2020" w:type="dxa"/>
          </w:tcPr>
          <w:p w14:paraId="672DB31F" w14:textId="77777777" w:rsidR="00611FED" w:rsidRDefault="00CB4183">
            <w:pPr>
              <w:jc w:val="center"/>
            </w:pPr>
            <w:r>
              <w:t xml:space="preserve">209 </w:t>
            </w:r>
            <w:r>
              <w:sym w:font="Symbol" w:char="F0B1"/>
            </w:r>
            <w:r>
              <w:t xml:space="preserve"> 10</w:t>
            </w:r>
          </w:p>
        </w:tc>
        <w:tc>
          <w:tcPr>
            <w:tcW w:w="2020" w:type="dxa"/>
          </w:tcPr>
          <w:p w14:paraId="5F3D8EB7" w14:textId="77777777" w:rsidR="00611FED" w:rsidRDefault="00CB4183">
            <w:pPr>
              <w:jc w:val="center"/>
            </w:pPr>
            <w:r>
              <w:t xml:space="preserve">180 </w:t>
            </w:r>
            <w:r>
              <w:sym w:font="Symbol" w:char="F0B1"/>
            </w:r>
            <w:r>
              <w:t xml:space="preserve"> 15</w:t>
            </w:r>
          </w:p>
        </w:tc>
      </w:tr>
      <w:tr w:rsidR="00611FED" w14:paraId="7D684176" w14:textId="77777777">
        <w:trPr>
          <w:jc w:val="center"/>
        </w:trPr>
        <w:tc>
          <w:tcPr>
            <w:tcW w:w="3827" w:type="dxa"/>
          </w:tcPr>
          <w:p w14:paraId="222B9AB7" w14:textId="77777777" w:rsidR="00611FED" w:rsidRDefault="00CB4183">
            <w:pPr>
              <w:jc w:val="center"/>
              <w:rPr>
                <w:vertAlign w:val="superscript"/>
              </w:rPr>
            </w:pPr>
            <w:r>
              <w:t>Flexural Modulus (GPa</w:t>
            </w:r>
            <w:proofErr w:type="gramStart"/>
            <w:r>
              <w:t>)</w:t>
            </w:r>
            <w:r>
              <w:rPr>
                <w:vertAlign w:val="superscript"/>
              </w:rPr>
              <w:t>(</w:t>
            </w:r>
            <w:proofErr w:type="gramEnd"/>
            <w:r>
              <w:rPr>
                <w:vertAlign w:val="superscript"/>
              </w:rPr>
              <w:t>1)</w:t>
            </w:r>
          </w:p>
        </w:tc>
        <w:tc>
          <w:tcPr>
            <w:tcW w:w="2020" w:type="dxa"/>
          </w:tcPr>
          <w:p w14:paraId="7DDB316C" w14:textId="77777777" w:rsidR="00611FED" w:rsidRDefault="00CB4183">
            <w:pPr>
              <w:jc w:val="center"/>
            </w:pPr>
            <w:r>
              <w:t xml:space="preserve">57.0 </w:t>
            </w:r>
            <w:r>
              <w:sym w:font="Symbol" w:char="F0B1"/>
            </w:r>
            <w:r>
              <w:t xml:space="preserve"> 2.8</w:t>
            </w:r>
          </w:p>
        </w:tc>
        <w:tc>
          <w:tcPr>
            <w:tcW w:w="2020" w:type="dxa"/>
          </w:tcPr>
          <w:p w14:paraId="5D03FF5C" w14:textId="77777777" w:rsidR="00611FED" w:rsidRDefault="00CB4183">
            <w:pPr>
              <w:jc w:val="center"/>
            </w:pPr>
            <w:r>
              <w:t xml:space="preserve">18.0 </w:t>
            </w:r>
            <w:r>
              <w:sym w:font="Symbol" w:char="F0B1"/>
            </w:r>
            <w:r>
              <w:t xml:space="preserve"> 1.3</w:t>
            </w:r>
          </w:p>
        </w:tc>
      </w:tr>
      <w:tr w:rsidR="00611FED" w14:paraId="5CF19CB6" w14:textId="77777777">
        <w:trPr>
          <w:jc w:val="center"/>
        </w:trPr>
        <w:tc>
          <w:tcPr>
            <w:tcW w:w="3827" w:type="dxa"/>
          </w:tcPr>
          <w:p w14:paraId="23A4524A" w14:textId="77777777" w:rsidR="00611FED" w:rsidRDefault="00CB4183">
            <w:pPr>
              <w:jc w:val="center"/>
            </w:pPr>
            <w:r>
              <w:t>Mid-span deflection at the failure stress (mm)</w:t>
            </w:r>
          </w:p>
        </w:tc>
        <w:tc>
          <w:tcPr>
            <w:tcW w:w="2020" w:type="dxa"/>
          </w:tcPr>
          <w:p w14:paraId="71F5B5A0" w14:textId="77777777" w:rsidR="00611FED" w:rsidRDefault="00CB4183">
            <w:pPr>
              <w:jc w:val="center"/>
            </w:pPr>
            <w:r>
              <w:t xml:space="preserve">2.15 </w:t>
            </w:r>
            <w:r>
              <w:sym w:font="Symbol" w:char="F0B1"/>
            </w:r>
            <w:r>
              <w:t xml:space="preserve"> 1.90</w:t>
            </w:r>
          </w:p>
        </w:tc>
        <w:tc>
          <w:tcPr>
            <w:tcW w:w="2020" w:type="dxa"/>
          </w:tcPr>
          <w:p w14:paraId="7A45A5AB" w14:textId="77777777" w:rsidR="00611FED" w:rsidRDefault="00CB4183">
            <w:pPr>
              <w:jc w:val="center"/>
            </w:pPr>
            <w:r>
              <w:t xml:space="preserve">6.40 </w:t>
            </w:r>
            <w:r>
              <w:sym w:font="Symbol" w:char="F0B1"/>
            </w:r>
            <w:r>
              <w:t xml:space="preserve"> 0.25</w:t>
            </w:r>
          </w:p>
        </w:tc>
      </w:tr>
    </w:tbl>
    <w:p w14:paraId="3C15DB3E" w14:textId="77777777" w:rsidR="00611FED" w:rsidRDefault="00CB4183">
      <w:pPr>
        <w:pStyle w:val="SectionBody"/>
        <w:ind w:firstLine="0"/>
        <w:jc w:val="left"/>
        <w:rPr>
          <w:iCs/>
          <w:color w:val="000000"/>
        </w:rPr>
      </w:pPr>
      <w:r>
        <w:rPr>
          <w:iCs/>
          <w:color w:val="000000"/>
          <w:vertAlign w:val="superscript"/>
        </w:rPr>
        <w:t xml:space="preserve">                           (1) </w:t>
      </w:r>
      <w:r>
        <w:rPr>
          <w:iCs/>
          <w:color w:val="000000"/>
        </w:rPr>
        <w:t xml:space="preserve">measured at 25°C  </w:t>
      </w:r>
    </w:p>
    <w:p w14:paraId="2D88AD4B" w14:textId="77777777" w:rsidR="00611FED" w:rsidRDefault="00CB4183" w:rsidP="00923E69">
      <w:pPr>
        <w:pStyle w:val="SectionBody"/>
        <w:rPr>
          <w:iCs/>
        </w:rPr>
      </w:pPr>
      <w:r>
        <w:rPr>
          <w:iCs/>
          <w:color w:val="FF0000"/>
        </w:rPr>
        <w:t>(single space line, size 10)</w:t>
      </w:r>
    </w:p>
    <w:p w14:paraId="6F6CF2EE" w14:textId="77777777" w:rsidR="00611FED" w:rsidRDefault="00CB4183" w:rsidP="006C1C19">
      <w:pPr>
        <w:pStyle w:val="SectionHeader"/>
      </w:pPr>
      <w:r>
        <w:t xml:space="preserve"> Acknowledgements</w:t>
      </w:r>
    </w:p>
    <w:p w14:paraId="41B088C0" w14:textId="77777777" w:rsidR="00611FED" w:rsidRDefault="00CB4183">
      <w:pPr>
        <w:pStyle w:val="SectionBody"/>
        <w:ind w:firstLine="0"/>
        <w:rPr>
          <w:iCs/>
        </w:rPr>
      </w:pPr>
      <w:r>
        <w:rPr>
          <w:iCs/>
          <w:color w:val="FF0000"/>
        </w:rPr>
        <w:t>(single space line, size 10)</w:t>
      </w:r>
    </w:p>
    <w:p w14:paraId="2C7B03FE" w14:textId="77777777" w:rsidR="00611FED" w:rsidRDefault="00CB4183">
      <w:pPr>
        <w:pStyle w:val="SectionBody"/>
        <w:ind w:firstLine="284"/>
      </w:pPr>
      <w:r>
        <w:t>This optional section must be placed before the list of references.</w:t>
      </w:r>
    </w:p>
    <w:p w14:paraId="065503BD" w14:textId="77777777" w:rsidR="00611FED" w:rsidRDefault="00CB4183">
      <w:pPr>
        <w:pStyle w:val="SectionBody"/>
        <w:ind w:firstLine="0"/>
        <w:rPr>
          <w:iCs/>
          <w:color w:val="FF0000"/>
        </w:rPr>
      </w:pPr>
      <w:r>
        <w:rPr>
          <w:iCs/>
          <w:color w:val="FF0000"/>
        </w:rPr>
        <w:t>(single space line, size 10)</w:t>
      </w:r>
    </w:p>
    <w:p w14:paraId="067D22AF" w14:textId="77777777" w:rsidR="00611FED" w:rsidRDefault="00CB4183" w:rsidP="006C1C19">
      <w:pPr>
        <w:pStyle w:val="SectionHeader"/>
      </w:pPr>
      <w:r>
        <w:t xml:space="preserve"> References</w:t>
      </w:r>
    </w:p>
    <w:p w14:paraId="09A84FD2" w14:textId="77777777" w:rsidR="00611FED" w:rsidRDefault="00CB4183" w:rsidP="0072619C">
      <w:pPr>
        <w:pStyle w:val="SectionBody"/>
        <w:tabs>
          <w:tab w:val="left" w:pos="6076"/>
        </w:tabs>
        <w:ind w:firstLine="0"/>
        <w:rPr>
          <w:iCs/>
        </w:rPr>
      </w:pPr>
      <w:r>
        <w:rPr>
          <w:iCs/>
          <w:color w:val="FF0000"/>
        </w:rPr>
        <w:t>(single space line, size 10)</w:t>
      </w:r>
      <w:r w:rsidR="0072619C">
        <w:rPr>
          <w:iCs/>
          <w:color w:val="FF0000"/>
        </w:rPr>
        <w:tab/>
      </w:r>
    </w:p>
    <w:p w14:paraId="190AE044" w14:textId="77777777" w:rsidR="00611FED" w:rsidRDefault="00CB4183">
      <w:pPr>
        <w:pStyle w:val="SectionBody"/>
        <w:ind w:firstLine="284"/>
      </w:pPr>
      <w:r>
        <w:t>The list of references must be introduced as a new section, located at the end of the paper. The first line of each reference must be aligned at left.  All the other lines must be indented by 0.5 cm from the left margin. All references included in the reference list must have been mentioned in the text.</w:t>
      </w:r>
    </w:p>
    <w:p w14:paraId="514A544A" w14:textId="77777777" w:rsidR="00611FED" w:rsidRDefault="00CB4183" w:rsidP="00AB1732">
      <w:pPr>
        <w:pStyle w:val="SectionBody"/>
        <w:ind w:firstLine="284"/>
      </w:pPr>
      <w:r>
        <w:t>References must be listed in alphabetical order, according to the last name of the first author. See the following examples:</w:t>
      </w:r>
    </w:p>
    <w:p w14:paraId="2B906E94" w14:textId="77777777" w:rsidR="00AB1732" w:rsidRDefault="00AB1732" w:rsidP="00AB1732">
      <w:pPr>
        <w:pStyle w:val="SectionBody"/>
        <w:ind w:firstLine="284"/>
      </w:pPr>
    </w:p>
    <w:p w14:paraId="5EEEF97B" w14:textId="77777777" w:rsidR="00DD46F0" w:rsidRDefault="00DD46F0" w:rsidP="00DD46F0">
      <w:pPr>
        <w:pStyle w:val="References"/>
      </w:pPr>
      <w:r w:rsidRPr="000F42A9">
        <w:t xml:space="preserve">Bandarra Filho, E.P. and Jabardo, J.M.S., 2011. </w:t>
      </w:r>
      <w:r>
        <w:t xml:space="preserve">“Convective boiling performance of refrigerant R-134a in herringbone and microfin copper tubes”. </w:t>
      </w:r>
      <w:r w:rsidRPr="007525B4">
        <w:rPr>
          <w:i/>
        </w:rPr>
        <w:t>International Journal of Refrigeration</w:t>
      </w:r>
      <w:r>
        <w:t>, Vol. 29, No. 1, pp. 81–91.</w:t>
      </w:r>
    </w:p>
    <w:p w14:paraId="10E5DC19" w14:textId="77777777" w:rsidR="00DD46F0" w:rsidRPr="00DD46F0" w:rsidRDefault="00DD46F0" w:rsidP="00DD46F0">
      <w:pPr>
        <w:pStyle w:val="References"/>
        <w:rPr>
          <w:lang w:val="pt-BR"/>
        </w:rPr>
      </w:pPr>
      <w:r w:rsidRPr="000F42A9">
        <w:t>Cavalini Junior, A.A., 2013</w:t>
      </w:r>
      <w:r w:rsidRPr="000F42A9">
        <w:rPr>
          <w:i/>
        </w:rPr>
        <w:t xml:space="preserve">. </w:t>
      </w:r>
      <w:r w:rsidRPr="007525B4">
        <w:rPr>
          <w:i/>
          <w:lang w:val="pt-BR"/>
        </w:rPr>
        <w:t>Detecção e identificação de trincas transversais incipientes em eixos horizontais flexíveis de máquinas rotativas</w:t>
      </w:r>
      <w:r w:rsidRPr="00DD46F0">
        <w:rPr>
          <w:lang w:val="pt-BR"/>
        </w:rPr>
        <w:t>. Ph.D. thesis, Universidade Federal de Uberlândia, Uberlândia, Brasil.</w:t>
      </w:r>
    </w:p>
    <w:p w14:paraId="5D395A96" w14:textId="77777777" w:rsidR="00DD46F0" w:rsidRDefault="00DD46F0" w:rsidP="00DD46F0">
      <w:pPr>
        <w:pStyle w:val="References"/>
      </w:pPr>
      <w:r w:rsidRPr="000F42A9">
        <w:rPr>
          <w:lang w:val="pt-BR"/>
        </w:rPr>
        <w:t xml:space="preserve">Cavalini Junior, A.A., Lara-Molina, F.A., Sales, T.P., Koroishi, E.H. and Steffen, V., 2015. </w:t>
      </w:r>
      <w:r>
        <w:t xml:space="preserve">“Uncertainty analysis of a flexible rotor supported by fluid film bearings”. </w:t>
      </w:r>
      <w:r w:rsidRPr="007525B4">
        <w:rPr>
          <w:i/>
        </w:rPr>
        <w:t>Latin American Journal of Solids and Structures</w:t>
      </w:r>
      <w:r>
        <w:t>, Vol. 12, pp. 1487–1504.</w:t>
      </w:r>
    </w:p>
    <w:p w14:paraId="7C550C79" w14:textId="77777777" w:rsidR="00DD46F0" w:rsidRDefault="00DD46F0" w:rsidP="00DD46F0">
      <w:pPr>
        <w:pStyle w:val="References"/>
      </w:pPr>
      <w:r>
        <w:t xml:space="preserve">McConnell, K.G. and Varoto, P.S., 2008. </w:t>
      </w:r>
      <w:r w:rsidRPr="007525B4">
        <w:rPr>
          <w:i/>
        </w:rPr>
        <w:t>Vibration Testing: Theory and Practice</w:t>
      </w:r>
      <w:r>
        <w:t>. John Wiley &amp; Sons, New Jersey, 2</w:t>
      </w:r>
      <w:r w:rsidRPr="00DD46F0">
        <w:rPr>
          <w:vertAlign w:val="superscript"/>
        </w:rPr>
        <w:t>nd</w:t>
      </w:r>
      <w:r>
        <w:t xml:space="preserve"> edition.</w:t>
      </w:r>
    </w:p>
    <w:p w14:paraId="65CC71F2" w14:textId="77777777" w:rsidR="00DD46F0" w:rsidRDefault="00DD46F0" w:rsidP="00DD46F0">
      <w:pPr>
        <w:pStyle w:val="References"/>
      </w:pPr>
      <w:r>
        <w:t>MLA, 2004. “How do I document sources from the web in my works-cited list?” Modern Language Association. 22  Feb. 2007 &lt;http://www.mla.org&gt;.</w:t>
      </w:r>
    </w:p>
    <w:p w14:paraId="6F3C31A5" w14:textId="77777777" w:rsidR="00DD46F0" w:rsidRPr="00DD46F0" w:rsidRDefault="00DD46F0" w:rsidP="00DD46F0">
      <w:pPr>
        <w:pStyle w:val="References"/>
        <w:rPr>
          <w:lang w:val="pt-BR"/>
        </w:rPr>
      </w:pPr>
      <w:r>
        <w:t xml:space="preserve">Santos, D.D., Furtado, G.M., Frey, S.L., Naccache, M.F. and de Souza Mendes, P.R., 2013a. “Flow of elasto-viscoplastic fluids inside a cavity”. In </w:t>
      </w:r>
      <w:r w:rsidRPr="007525B4">
        <w:rPr>
          <w:i/>
        </w:rPr>
        <w:t>Proceedings of the 22nd International Congress of Mechanical Engineering - COBEM 2013</w:t>
      </w:r>
      <w:r>
        <w:t xml:space="preserve">. </w:t>
      </w:r>
      <w:r w:rsidRPr="00DD46F0">
        <w:rPr>
          <w:lang w:val="pt-BR"/>
        </w:rPr>
        <w:t>Ribeirão Preto, Brazil.</w:t>
      </w:r>
    </w:p>
    <w:p w14:paraId="734973E2" w14:textId="77777777" w:rsidR="00611FED" w:rsidRPr="00AB1732" w:rsidRDefault="00DD46F0" w:rsidP="00DD46F0">
      <w:pPr>
        <w:pStyle w:val="References"/>
      </w:pPr>
      <w:r w:rsidRPr="00DD46F0">
        <w:rPr>
          <w:lang w:val="pt-BR"/>
        </w:rPr>
        <w:t xml:space="preserve">Santos, D.D., Furtado, G.M., Frey, S.L., Naccache, M.F. and de Souza Mendes, P.R., 2013b. </w:t>
      </w:r>
      <w:r>
        <w:t xml:space="preserve">“Numerical investigation of elastic and viscous effects on inertial viscoplastic fluid flows”. </w:t>
      </w:r>
      <w:r w:rsidRPr="007525B4">
        <w:rPr>
          <w:i/>
        </w:rPr>
        <w:t>In Proceedings of the 22nd International Congress of Mechanical Engineering - COBEM 2013</w:t>
      </w:r>
      <w:r w:rsidRPr="00360609">
        <w:t xml:space="preserve">. </w:t>
      </w:r>
      <w:r w:rsidRPr="00DD46F0">
        <w:rPr>
          <w:lang w:val="pt-BR"/>
        </w:rPr>
        <w:t>Ribeirão Preto, Brazil.</w:t>
      </w:r>
      <w:r w:rsidRPr="00DD46F0">
        <w:rPr>
          <w:color w:val="FF0000"/>
          <w:lang w:val="pt-BR"/>
        </w:rPr>
        <w:t xml:space="preserve"> </w:t>
      </w:r>
      <w:r w:rsidR="00CB4183" w:rsidRPr="00A20AF6">
        <w:rPr>
          <w:color w:val="FF0000"/>
        </w:rPr>
        <w:t>(single space, size 10)</w:t>
      </w:r>
    </w:p>
    <w:p w14:paraId="63EFA97F" w14:textId="77777777" w:rsidR="00611FED" w:rsidRDefault="00CB4183" w:rsidP="006C1C19">
      <w:pPr>
        <w:pStyle w:val="SectionHeader"/>
      </w:pPr>
      <w:r>
        <w:t>Responsibility notice</w:t>
      </w:r>
    </w:p>
    <w:p w14:paraId="7C466BD6" w14:textId="77777777" w:rsidR="00611FED" w:rsidRDefault="00CB4183">
      <w:pPr>
        <w:pStyle w:val="SectionBody"/>
        <w:ind w:firstLine="0"/>
        <w:rPr>
          <w:iCs/>
          <w:color w:val="FF0000"/>
        </w:rPr>
      </w:pPr>
      <w:r>
        <w:rPr>
          <w:iCs/>
          <w:color w:val="FF0000"/>
        </w:rPr>
        <w:t>(single space, size 10)</w:t>
      </w:r>
    </w:p>
    <w:p w14:paraId="34A3F6DD" w14:textId="77777777" w:rsidR="00611FED" w:rsidRDefault="00CB4183">
      <w:pPr>
        <w:pStyle w:val="SectionBody"/>
        <w:ind w:firstLine="284"/>
      </w:pPr>
      <w:r>
        <w:rPr>
          <w:iCs/>
          <w:color w:val="FF0000"/>
        </w:rPr>
        <w:t>The following text, properly adapted to the number of authors, must be included in the last section of the paper:</w:t>
      </w:r>
    </w:p>
    <w:p w14:paraId="11425B86" w14:textId="77777777" w:rsidR="00CB4183" w:rsidRDefault="00CB4183">
      <w:pPr>
        <w:pStyle w:val="SectionBody"/>
        <w:ind w:firstLine="284"/>
      </w:pPr>
      <w:r>
        <w:t>The author(s) is (are) the only responsible for the printed material included in this paper.</w:t>
      </w:r>
    </w:p>
    <w:p w14:paraId="675B153A" w14:textId="77777777" w:rsidR="00A8028B" w:rsidRDefault="00A8028B">
      <w:pPr>
        <w:pStyle w:val="SectionBody"/>
        <w:ind w:firstLine="284"/>
      </w:pPr>
    </w:p>
    <w:p w14:paraId="5CC1EB77" w14:textId="77777777" w:rsidR="00A8028B" w:rsidRDefault="00A8028B">
      <w:pPr>
        <w:pStyle w:val="SectionBody"/>
        <w:ind w:firstLine="284"/>
      </w:pPr>
    </w:p>
    <w:sectPr w:rsidR="00A8028B" w:rsidSect="003B0B98">
      <w:headerReference w:type="even" r:id="rId13"/>
      <w:headerReference w:type="default" r:id="rId14"/>
      <w:headerReference w:type="first" r:id="rId15"/>
      <w:pgSz w:w="11907" w:h="16840" w:code="9"/>
      <w:pgMar w:top="1701" w:right="1134" w:bottom="1134" w:left="1134" w:header="851"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37F8B" w14:textId="77777777" w:rsidR="003B0B98" w:rsidRDefault="003B0B98">
      <w:r>
        <w:separator/>
      </w:r>
    </w:p>
  </w:endnote>
  <w:endnote w:type="continuationSeparator" w:id="0">
    <w:p w14:paraId="4A3188EA" w14:textId="77777777" w:rsidR="003B0B98" w:rsidRDefault="003B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559E" w14:textId="77777777" w:rsidR="003B0B98" w:rsidRDefault="003B0B98">
      <w:r>
        <w:separator/>
      </w:r>
    </w:p>
  </w:footnote>
  <w:footnote w:type="continuationSeparator" w:id="0">
    <w:p w14:paraId="43BC9EDA" w14:textId="77777777" w:rsidR="003B0B98" w:rsidRDefault="003B0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6E487" w14:textId="77777777" w:rsidR="00B2717A" w:rsidRPr="00B2717A" w:rsidRDefault="00B2717A" w:rsidP="001F62DF">
    <w:pPr>
      <w:pStyle w:val="Piedepgina"/>
      <w:tabs>
        <w:tab w:val="clear" w:pos="4419"/>
        <w:tab w:val="clear" w:pos="8838"/>
        <w:tab w:val="left" w:pos="5706"/>
      </w:tabs>
      <w:rPr>
        <w:rFonts w:ascii="Arial" w:hAnsi="Arial" w:cs="Arial"/>
        <w:sz w:val="16"/>
        <w:szCs w:val="16"/>
      </w:rPr>
    </w:pPr>
    <w:r w:rsidRPr="00B2717A">
      <w:rPr>
        <w:rFonts w:ascii="Arial" w:hAnsi="Arial" w:cs="Arial"/>
        <w:sz w:val="16"/>
        <w:szCs w:val="16"/>
      </w:rPr>
      <w:t xml:space="preserve">F. Author, S. </w:t>
    </w:r>
    <w:proofErr w:type="gramStart"/>
    <w:r w:rsidRPr="00B2717A">
      <w:rPr>
        <w:rFonts w:ascii="Arial" w:hAnsi="Arial" w:cs="Arial"/>
        <w:sz w:val="16"/>
        <w:szCs w:val="16"/>
      </w:rPr>
      <w:t>Author</w:t>
    </w:r>
    <w:proofErr w:type="gramEnd"/>
    <w:r w:rsidRPr="00B2717A">
      <w:rPr>
        <w:rFonts w:ascii="Arial" w:hAnsi="Arial" w:cs="Arial"/>
        <w:sz w:val="16"/>
        <w:szCs w:val="16"/>
      </w:rPr>
      <w:t xml:space="preserve"> and T. Author </w:t>
    </w:r>
    <w:r w:rsidRPr="00B2717A">
      <w:rPr>
        <w:rFonts w:ascii="Arial" w:hAnsi="Arial" w:cs="Arial"/>
        <w:color w:val="FF0000"/>
        <w:sz w:val="16"/>
        <w:szCs w:val="16"/>
      </w:rPr>
      <w:t>(update this heading accordingly)</w:t>
    </w:r>
  </w:p>
  <w:p w14:paraId="720A068D" w14:textId="77777777" w:rsidR="00B2717A" w:rsidRPr="00B2717A" w:rsidRDefault="00B2717A" w:rsidP="001F62DF">
    <w:pPr>
      <w:pStyle w:val="Piedepgina"/>
      <w:tabs>
        <w:tab w:val="clear" w:pos="4419"/>
        <w:tab w:val="clear" w:pos="8838"/>
        <w:tab w:val="left" w:pos="6192"/>
      </w:tabs>
      <w:rPr>
        <w:rFonts w:ascii="Arial" w:hAnsi="Arial" w:cs="Arial"/>
        <w:sz w:val="16"/>
        <w:szCs w:val="16"/>
      </w:rPr>
    </w:pPr>
    <w:r w:rsidRPr="00B2717A">
      <w:rPr>
        <w:rFonts w:ascii="Arial" w:hAnsi="Arial" w:cs="Arial"/>
        <w:sz w:val="16"/>
        <w:szCs w:val="16"/>
      </w:rPr>
      <w:t xml:space="preserve">Paper Short Title </w:t>
    </w:r>
    <w:r w:rsidRPr="00B2717A">
      <w:rPr>
        <w:rFonts w:ascii="Arial" w:hAnsi="Arial" w:cs="Arial"/>
        <w:color w:val="FF0000"/>
        <w:sz w:val="16"/>
        <w:szCs w:val="16"/>
      </w:rPr>
      <w:t>(First Letters Uppercase, make sure it fits in one line)</w:t>
    </w:r>
  </w:p>
  <w:p w14:paraId="05AA44A4" w14:textId="77777777" w:rsidR="00B2717A" w:rsidRPr="00306F20" w:rsidRDefault="00B2717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527E7" w14:textId="77777777" w:rsidR="0003562B" w:rsidRDefault="0003562B" w:rsidP="001F62DF">
    <w:pPr>
      <w:pStyle w:val="Piedepgina"/>
      <w:tabs>
        <w:tab w:val="clear" w:pos="4419"/>
        <w:tab w:val="clear" w:pos="8838"/>
        <w:tab w:val="left" w:pos="6192"/>
      </w:tabs>
      <w:spacing w:after="40"/>
      <w:jc w:val="right"/>
      <w:rPr>
        <w:rFonts w:ascii="Arial" w:hAnsi="Arial" w:cs="Arial"/>
        <w:sz w:val="16"/>
        <w:lang w:eastAsia="pt-BR"/>
      </w:rPr>
    </w:pPr>
    <w:r w:rsidRPr="0003562B">
      <w:rPr>
        <w:rFonts w:ascii="Arial" w:hAnsi="Arial" w:cs="Arial"/>
        <w:sz w:val="16"/>
        <w:lang w:eastAsia="pt-BR"/>
      </w:rPr>
      <w:t>14th Latin American and Caribbean Congress of Agricultural Engineering</w:t>
    </w:r>
  </w:p>
  <w:p w14:paraId="26BE3D93" w14:textId="07B38844" w:rsidR="00B2717A" w:rsidRPr="0003562B" w:rsidRDefault="001F1064" w:rsidP="001F62DF">
    <w:pPr>
      <w:pStyle w:val="Piedepgina"/>
      <w:tabs>
        <w:tab w:val="clear" w:pos="4419"/>
        <w:tab w:val="clear" w:pos="8838"/>
        <w:tab w:val="left" w:pos="6192"/>
      </w:tabs>
      <w:spacing w:after="40"/>
      <w:jc w:val="right"/>
      <w:rPr>
        <w:rFonts w:ascii="Arial" w:hAnsi="Arial" w:cs="Arial"/>
        <w:sz w:val="16"/>
      </w:rPr>
    </w:pPr>
    <w:r w:rsidRPr="0003562B">
      <w:rPr>
        <w:rFonts w:ascii="Arial" w:hAnsi="Arial" w:cs="Arial"/>
        <w:sz w:val="16"/>
        <w:lang w:eastAsia="pt-BR"/>
      </w:rPr>
      <w:t>November 1</w:t>
    </w:r>
    <w:r w:rsidR="0003562B">
      <w:rPr>
        <w:rFonts w:ascii="Arial" w:hAnsi="Arial" w:cs="Arial"/>
        <w:sz w:val="16"/>
        <w:lang w:eastAsia="pt-BR"/>
      </w:rPr>
      <w:t>9</w:t>
    </w:r>
    <w:r w:rsidRPr="0003562B">
      <w:rPr>
        <w:rFonts w:ascii="Arial" w:hAnsi="Arial" w:cs="Arial"/>
        <w:sz w:val="16"/>
        <w:lang w:eastAsia="pt-BR"/>
      </w:rPr>
      <w:t>-2</w:t>
    </w:r>
    <w:r w:rsidR="0003562B">
      <w:rPr>
        <w:rFonts w:ascii="Arial" w:hAnsi="Arial" w:cs="Arial"/>
        <w:sz w:val="16"/>
        <w:lang w:eastAsia="pt-BR"/>
      </w:rPr>
      <w:t>2</w:t>
    </w:r>
    <w:r w:rsidRPr="0003562B">
      <w:rPr>
        <w:rFonts w:ascii="Arial" w:hAnsi="Arial" w:cs="Arial"/>
        <w:sz w:val="16"/>
        <w:lang w:eastAsia="pt-BR"/>
      </w:rPr>
      <w:t xml:space="preserve">, </w:t>
    </w:r>
    <w:r w:rsidR="0072619C" w:rsidRPr="0003562B">
      <w:rPr>
        <w:rFonts w:ascii="Arial" w:hAnsi="Arial" w:cs="Arial"/>
        <w:sz w:val="16"/>
        <w:lang w:eastAsia="pt-BR"/>
      </w:rPr>
      <w:t>202</w:t>
    </w:r>
    <w:r w:rsidR="000F42A9" w:rsidRPr="0003562B">
      <w:rPr>
        <w:rFonts w:ascii="Arial" w:hAnsi="Arial" w:cs="Arial"/>
        <w:sz w:val="16"/>
        <w:lang w:eastAsia="pt-BR"/>
      </w:rPr>
      <w:t>4</w:t>
    </w:r>
    <w:r w:rsidRPr="0003562B">
      <w:rPr>
        <w:rFonts w:ascii="Arial" w:hAnsi="Arial" w:cs="Arial"/>
        <w:sz w:val="16"/>
        <w:lang w:eastAsia="pt-BR"/>
      </w:rPr>
      <w:t xml:space="preserve">, </w:t>
    </w:r>
    <w:r w:rsidR="0003562B">
      <w:rPr>
        <w:rFonts w:ascii="Arial" w:hAnsi="Arial" w:cs="Arial"/>
        <w:sz w:val="16"/>
        <w:lang w:eastAsia="pt-BR"/>
      </w:rPr>
      <w:t>Sincelejo - Sucre</w:t>
    </w:r>
    <w:r w:rsidRPr="0003562B">
      <w:rPr>
        <w:rFonts w:ascii="Arial" w:hAnsi="Arial" w:cs="Arial"/>
        <w:sz w:val="16"/>
        <w:lang w:eastAsia="pt-BR"/>
      </w:rPr>
      <w:t xml:space="preserve">, </w:t>
    </w:r>
    <w:proofErr w:type="spellStart"/>
    <w:r w:rsidR="00A8028B">
      <w:rPr>
        <w:rFonts w:ascii="Arial" w:hAnsi="Arial" w:cs="Arial"/>
        <w:sz w:val="16"/>
        <w:lang w:eastAsia="pt-BR"/>
      </w:rPr>
      <w:t>Colombia</w:t>
    </w:r>
    <w:r w:rsidR="00B2717A" w:rsidRPr="0003562B">
      <w:rPr>
        <w:rFonts w:ascii="Arial" w:hAnsi="Arial" w:cs="Arial"/>
        <w:sz w:val="16"/>
      </w:rPr>
      <w:t>l</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4361"/>
      <w:gridCol w:w="5386"/>
    </w:tblGrid>
    <w:tr w:rsidR="00B2717A" w:rsidRPr="0072619C" w14:paraId="08698BA0" w14:textId="77777777" w:rsidTr="00967732">
      <w:tc>
        <w:tcPr>
          <w:tcW w:w="4361" w:type="dxa"/>
          <w:shd w:val="clear" w:color="auto" w:fill="auto"/>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2065"/>
            <w:gridCol w:w="4131"/>
          </w:tblGrid>
          <w:tr w:rsidR="00AA1E4B" w14:paraId="7F15CEE4" w14:textId="77777777" w:rsidTr="00E87BF3">
            <w:tc>
              <w:tcPr>
                <w:tcW w:w="2065" w:type="dxa"/>
              </w:tcPr>
              <w:p w14:paraId="2A246E65" w14:textId="77777777" w:rsidR="00AA1E4B" w:rsidRDefault="00AA1E4B" w:rsidP="00AA1E4B">
                <w:pPr>
                  <w:pStyle w:val="Encabezado"/>
                </w:pPr>
                <w:r>
                  <w:rPr>
                    <w:noProof/>
                  </w:rPr>
                  <mc:AlternateContent>
                    <mc:Choice Requires="wps">
                      <w:drawing>
                        <wp:anchor distT="0" distB="0" distL="114300" distR="114300" simplePos="0" relativeHeight="251661312" behindDoc="0" locked="0" layoutInCell="1" allowOverlap="1" wp14:anchorId="02AF059B" wp14:editId="0F76B9B1">
                          <wp:simplePos x="0" y="0"/>
                          <wp:positionH relativeFrom="column">
                            <wp:posOffset>-38736</wp:posOffset>
                          </wp:positionH>
                          <wp:positionV relativeFrom="paragraph">
                            <wp:posOffset>1010285</wp:posOffset>
                          </wp:positionV>
                          <wp:extent cx="5527675" cy="0"/>
                          <wp:effectExtent l="0" t="0" r="0" b="0"/>
                          <wp:wrapNone/>
                          <wp:docPr id="1035255406" name="Conector recto 4"/>
                          <wp:cNvGraphicFramePr/>
                          <a:graphic xmlns:a="http://schemas.openxmlformats.org/drawingml/2006/main">
                            <a:graphicData uri="http://schemas.microsoft.com/office/word/2010/wordprocessingShape">
                              <wps:wsp>
                                <wps:cNvCnPr/>
                                <wps:spPr>
                                  <a:xfrm>
                                    <a:off x="0" y="0"/>
                                    <a:ext cx="552767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94086"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5pt,79.55pt" to="432.2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" strokecolor="#538135 [2409]" strokeweight="1pt">
                          <v:stroke joinstyle="miter"/>
                        </v:line>
                      </w:pict>
                    </mc:Fallback>
                  </mc:AlternateContent>
                </w:r>
                <w:r w:rsidRPr="00B349EB">
                  <w:rPr>
                    <w:noProof/>
                  </w:rPr>
                  <w:drawing>
                    <wp:anchor distT="0" distB="0" distL="114300" distR="114300" simplePos="0" relativeHeight="251659264" behindDoc="1" locked="0" layoutInCell="1" allowOverlap="1" wp14:anchorId="58BE7F7D" wp14:editId="1F2DB421">
                      <wp:simplePos x="0" y="0"/>
                      <wp:positionH relativeFrom="column">
                        <wp:posOffset>135890</wp:posOffset>
                      </wp:positionH>
                      <wp:positionV relativeFrom="paragraph">
                        <wp:posOffset>118110</wp:posOffset>
                      </wp:positionV>
                      <wp:extent cx="895985" cy="692150"/>
                      <wp:effectExtent l="0" t="0" r="0" b="0"/>
                      <wp:wrapTight wrapText="bothSides">
                        <wp:wrapPolygon edited="0">
                          <wp:start x="0" y="0"/>
                          <wp:lineTo x="0" y="20807"/>
                          <wp:lineTo x="21125" y="20807"/>
                          <wp:lineTo x="21125" y="0"/>
                          <wp:lineTo x="0" y="0"/>
                        </wp:wrapPolygon>
                      </wp:wrapTight>
                      <wp:docPr id="1281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985" cy="6921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065" w:type="dxa"/>
              </w:tcPr>
              <w:p w14:paraId="52ABF394" w14:textId="77777777" w:rsidR="00AA1E4B" w:rsidRDefault="00AA1E4B" w:rsidP="00AA1E4B">
                <w:pPr>
                  <w:pStyle w:val="NormalWeb"/>
                </w:pPr>
              </w:p>
            </w:tc>
            <w:tc>
              <w:tcPr>
                <w:tcW w:w="4131" w:type="dxa"/>
              </w:tcPr>
              <w:p w14:paraId="29AC5B45" w14:textId="77777777" w:rsidR="00AA1E4B" w:rsidRPr="00B349EB" w:rsidRDefault="00AA1E4B" w:rsidP="00AA1E4B">
                <w:pPr>
                  <w:pStyle w:val="NormalWeb"/>
                </w:pPr>
                <w:r>
                  <w:rPr>
                    <w:noProof/>
                    <w14:ligatures w14:val="standardContextual"/>
                  </w:rPr>
                  <mc:AlternateContent>
                    <mc:Choice Requires="wpg">
                      <w:drawing>
                        <wp:anchor distT="0" distB="0" distL="114300" distR="114300" simplePos="0" relativeHeight="251660288" behindDoc="0" locked="0" layoutInCell="1" allowOverlap="1" wp14:anchorId="37642809" wp14:editId="1860B724">
                          <wp:simplePos x="0" y="0"/>
                          <wp:positionH relativeFrom="column">
                            <wp:posOffset>504190</wp:posOffset>
                          </wp:positionH>
                          <wp:positionV relativeFrom="paragraph">
                            <wp:posOffset>280035</wp:posOffset>
                          </wp:positionV>
                          <wp:extent cx="1938020" cy="422275"/>
                          <wp:effectExtent l="0" t="0" r="5080" b="0"/>
                          <wp:wrapTight wrapText="bothSides">
                            <wp:wrapPolygon edited="0">
                              <wp:start x="0" y="0"/>
                              <wp:lineTo x="0" y="20463"/>
                              <wp:lineTo x="21444" y="20463"/>
                              <wp:lineTo x="21444" y="0"/>
                              <wp:lineTo x="0" y="0"/>
                            </wp:wrapPolygon>
                          </wp:wrapTight>
                          <wp:docPr id="1970663695" name="Grupo 5"/>
                          <wp:cNvGraphicFramePr/>
                          <a:graphic xmlns:a="http://schemas.openxmlformats.org/drawingml/2006/main">
                            <a:graphicData uri="http://schemas.microsoft.com/office/word/2010/wordprocessingGroup">
                              <wpg:wgp>
                                <wpg:cNvGrpSpPr/>
                                <wpg:grpSpPr>
                                  <a:xfrm>
                                    <a:off x="0" y="0"/>
                                    <a:ext cx="1938020" cy="422275"/>
                                    <a:chOff x="0" y="0"/>
                                    <a:chExt cx="1938020" cy="422275"/>
                                  </a:xfrm>
                                </wpg:grpSpPr>
                                <pic:pic xmlns:pic="http://schemas.openxmlformats.org/drawingml/2006/picture">
                                  <pic:nvPicPr>
                                    <pic:cNvPr id="4" name="Imagen 2"/>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676275" y="3175"/>
                                      <a:ext cx="419100" cy="419100"/>
                                    </a:xfrm>
                                    <a:prstGeom prst="rect">
                                      <a:avLst/>
                                    </a:prstGeom>
                                    <a:noFill/>
                                    <a:ln>
                                      <a:noFill/>
                                    </a:ln>
                                  </pic:spPr>
                                </pic:pic>
                                <pic:pic xmlns:pic="http://schemas.openxmlformats.org/drawingml/2006/picture">
                                  <pic:nvPicPr>
                                    <pic:cNvPr id="1740370637" name="Imagen 2"/>
                                    <pic:cNvPicPr>
                                      <a:picLocks noChangeAspect="1"/>
                                    </pic:cNvPicPr>
                                  </pic:nvPicPr>
                                  <pic:blipFill rotWithShape="1">
                                    <a:blip r:embed="rId3">
                                      <a:extLst>
                                        <a:ext uri="{28A0092B-C50C-407E-A947-70E740481C1C}">
                                          <a14:useLocalDpi xmlns:a14="http://schemas.microsoft.com/office/drawing/2010/main" val="0"/>
                                        </a:ext>
                                      </a:extLst>
                                    </a:blip>
                                    <a:srcRect l="26849" t="17131" r="26291" b="17074"/>
                                    <a:stretch/>
                                  </pic:blipFill>
                                  <pic:spPr bwMode="auto">
                                    <a:xfrm>
                                      <a:off x="0" y="0"/>
                                      <a:ext cx="584200" cy="4178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1713015" name="Imagen 3"/>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1200150" y="3175"/>
                                      <a:ext cx="737870" cy="415925"/>
                                    </a:xfrm>
                                    <a:prstGeom prst="rect">
                                      <a:avLst/>
                                    </a:prstGeom>
                                    <a:noFill/>
                                    <a:ln>
                                      <a:noFill/>
                                    </a:ln>
                                  </pic:spPr>
                                </pic:pic>
                              </wpg:wgp>
                            </a:graphicData>
                          </a:graphic>
                        </wp:anchor>
                      </w:drawing>
                    </mc:Choice>
                    <mc:Fallback>
                      <w:pict>
                        <v:group w14:anchorId="27CB7FDB" id="Grupo 5" o:spid="_x0000_s1026" style="position:absolute;margin-left:39.7pt;margin-top:22.05pt;width:152.6pt;height:33.25pt;z-index:251660288" coordsize="19380,42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6762;top:31;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">
                            <v:imagedata r:id="rId5" o:title=""/>
                          </v:shape>
                          <v:shape id="Imagen 2" o:spid="_x0000_s1028" type="#_x0000_t75" style="position:absolute;width:5842;height:4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">
                            <v:imagedata r:id="rId6" o:title="" croptop="11227f" cropbottom="11190f" cropleft="17596f" cropright="17230f"/>
                          </v:shape>
                          <v:shape id="Imagen 3" o:spid="_x0000_s1029" type="#_x0000_t75" style="position:absolute;left:12001;top:31;width:7379;height: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">
                            <v:imagedata r:id="rId7" o:title=""/>
                          </v:shape>
                          <w10:wrap type="tight"/>
                        </v:group>
                      </w:pict>
                    </mc:Fallback>
                  </mc:AlternateContent>
                </w:r>
              </w:p>
              <w:p w14:paraId="54362C20" w14:textId="77777777" w:rsidR="00AA1E4B" w:rsidRPr="003B49B8" w:rsidRDefault="00AA1E4B" w:rsidP="00AA1E4B">
                <w:pPr>
                  <w:pStyle w:val="Encabezado"/>
                </w:pPr>
              </w:p>
              <w:p w14:paraId="3D479B18" w14:textId="77777777" w:rsidR="00AA1E4B" w:rsidRDefault="00AA1E4B" w:rsidP="00AA1E4B">
                <w:pPr>
                  <w:pStyle w:val="Encabezado"/>
                </w:pPr>
              </w:p>
            </w:tc>
          </w:tr>
        </w:tbl>
        <w:p w14:paraId="0119918B" w14:textId="3CCBAFAF" w:rsidR="00B2717A" w:rsidRDefault="00B2717A" w:rsidP="0092327C">
          <w:pPr>
            <w:pStyle w:val="Piedepgina"/>
            <w:tabs>
              <w:tab w:val="clear" w:pos="4419"/>
              <w:tab w:val="clear" w:pos="8838"/>
              <w:tab w:val="left" w:pos="5706"/>
            </w:tabs>
            <w:rPr>
              <w:lang w:eastAsia="pt-BR"/>
            </w:rPr>
          </w:pPr>
        </w:p>
      </w:tc>
      <w:tc>
        <w:tcPr>
          <w:tcW w:w="5386" w:type="dxa"/>
          <w:shd w:val="clear" w:color="auto" w:fill="auto"/>
          <w:vAlign w:val="center"/>
        </w:tcPr>
        <w:p w14:paraId="4CF12709" w14:textId="6D1FA4FD" w:rsidR="00CD2F1C" w:rsidRDefault="00CD2F1C" w:rsidP="00967732">
          <w:pPr>
            <w:pStyle w:val="Piedepgina"/>
            <w:tabs>
              <w:tab w:val="clear" w:pos="4419"/>
              <w:tab w:val="clear" w:pos="8838"/>
              <w:tab w:val="left" w:pos="5706"/>
            </w:tabs>
            <w:jc w:val="right"/>
            <w:rPr>
              <w:lang w:eastAsia="pt-BR"/>
            </w:rPr>
          </w:pPr>
        </w:p>
        <w:p w14:paraId="5A735E2F" w14:textId="77777777" w:rsidR="00CD2F1C" w:rsidRDefault="00CD2F1C" w:rsidP="0092653B">
          <w:pPr>
            <w:pStyle w:val="Piedepgina"/>
            <w:tabs>
              <w:tab w:val="clear" w:pos="4419"/>
              <w:tab w:val="clear" w:pos="8838"/>
              <w:tab w:val="left" w:pos="5706"/>
            </w:tabs>
            <w:jc w:val="right"/>
            <w:rPr>
              <w:lang w:eastAsia="pt-BR"/>
            </w:rPr>
          </w:pPr>
        </w:p>
        <w:p w14:paraId="39C652F6" w14:textId="560DAFA2" w:rsidR="00B2717A" w:rsidRPr="0072619C" w:rsidRDefault="00B2717A" w:rsidP="0072619C">
          <w:pPr>
            <w:pStyle w:val="Piedepgina"/>
            <w:tabs>
              <w:tab w:val="clear" w:pos="4419"/>
              <w:tab w:val="clear" w:pos="8838"/>
              <w:tab w:val="left" w:pos="6192"/>
            </w:tabs>
            <w:jc w:val="right"/>
            <w:rPr>
              <w:rFonts w:ascii="Arial" w:hAnsi="Arial" w:cs="Arial"/>
              <w:sz w:val="16"/>
              <w:lang w:eastAsia="pt-BR"/>
            </w:rPr>
          </w:pPr>
        </w:p>
      </w:tc>
    </w:tr>
  </w:tbl>
  <w:p w14:paraId="541E2DF3" w14:textId="77777777" w:rsidR="00B2717A" w:rsidRPr="0072619C" w:rsidRDefault="00B2717A" w:rsidP="00CD2F1C">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3"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4"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6"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8"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0"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1"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142BB"/>
    <w:multiLevelType w:val="multilevel"/>
    <w:tmpl w:val="CE8C7622"/>
    <w:lvl w:ilvl="0">
      <w:start w:val="1"/>
      <w:numFmt w:val="decimal"/>
      <w:pStyle w:val="SectionHeader"/>
      <w:lvlText w:val="%1."/>
      <w:lvlJc w:val="left"/>
      <w:pPr>
        <w:ind w:left="360" w:hanging="360"/>
      </w:pPr>
      <w:rPr>
        <w:b/>
        <w:color w:val="auto"/>
      </w:r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5"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6"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16cid:durableId="518466632">
    <w:abstractNumId w:val="25"/>
  </w:num>
  <w:num w:numId="2" w16cid:durableId="744496452">
    <w:abstractNumId w:val="17"/>
  </w:num>
  <w:num w:numId="3" w16cid:durableId="117340811">
    <w:abstractNumId w:val="12"/>
  </w:num>
  <w:num w:numId="4" w16cid:durableId="1782915012">
    <w:abstractNumId w:val="26"/>
  </w:num>
  <w:num w:numId="5" w16cid:durableId="385493556">
    <w:abstractNumId w:val="19"/>
  </w:num>
  <w:num w:numId="6" w16cid:durableId="195315540">
    <w:abstractNumId w:val="24"/>
  </w:num>
  <w:num w:numId="7" w16cid:durableId="1564364192">
    <w:abstractNumId w:val="0"/>
  </w:num>
  <w:num w:numId="8" w16cid:durableId="402411003">
    <w:abstractNumId w:val="1"/>
  </w:num>
  <w:num w:numId="9" w16cid:durableId="1376272942">
    <w:abstractNumId w:val="2"/>
  </w:num>
  <w:num w:numId="10" w16cid:durableId="541090001">
    <w:abstractNumId w:val="3"/>
  </w:num>
  <w:num w:numId="11" w16cid:durableId="1997682386">
    <w:abstractNumId w:val="8"/>
  </w:num>
  <w:num w:numId="12" w16cid:durableId="1862891314">
    <w:abstractNumId w:val="4"/>
  </w:num>
  <w:num w:numId="13" w16cid:durableId="1884439293">
    <w:abstractNumId w:val="6"/>
  </w:num>
  <w:num w:numId="14" w16cid:durableId="549003096">
    <w:abstractNumId w:val="5"/>
  </w:num>
  <w:num w:numId="15" w16cid:durableId="256598918">
    <w:abstractNumId w:val="7"/>
  </w:num>
  <w:num w:numId="16" w16cid:durableId="1129929914">
    <w:abstractNumId w:val="9"/>
  </w:num>
  <w:num w:numId="17" w16cid:durableId="1029456837">
    <w:abstractNumId w:val="20"/>
  </w:num>
  <w:num w:numId="18" w16cid:durableId="322702601">
    <w:abstractNumId w:val="15"/>
  </w:num>
  <w:num w:numId="19" w16cid:durableId="1746687462">
    <w:abstractNumId w:val="13"/>
  </w:num>
  <w:num w:numId="20" w16cid:durableId="2010403161">
    <w:abstractNumId w:val="10"/>
  </w:num>
  <w:num w:numId="21" w16cid:durableId="801846743">
    <w:abstractNumId w:val="14"/>
  </w:num>
  <w:num w:numId="22" w16cid:durableId="1493524861">
    <w:abstractNumId w:val="22"/>
  </w:num>
  <w:num w:numId="23" w16cid:durableId="991637847">
    <w:abstractNumId w:val="11"/>
  </w:num>
  <w:num w:numId="24" w16cid:durableId="1615820261">
    <w:abstractNumId w:val="16"/>
  </w:num>
  <w:num w:numId="25" w16cid:durableId="1215850688">
    <w:abstractNumId w:val="23"/>
  </w:num>
  <w:num w:numId="26" w16cid:durableId="1385955586">
    <w:abstractNumId w:val="21"/>
  </w:num>
  <w:num w:numId="27" w16cid:durableId="4715572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0D"/>
    <w:rsid w:val="00013D0D"/>
    <w:rsid w:val="0003562B"/>
    <w:rsid w:val="00035671"/>
    <w:rsid w:val="000971F5"/>
    <w:rsid w:val="000E4694"/>
    <w:rsid w:val="000F42A9"/>
    <w:rsid w:val="001042AD"/>
    <w:rsid w:val="00105BD4"/>
    <w:rsid w:val="00126C83"/>
    <w:rsid w:val="0013436D"/>
    <w:rsid w:val="001541AB"/>
    <w:rsid w:val="001749B4"/>
    <w:rsid w:val="00176F7C"/>
    <w:rsid w:val="00191D59"/>
    <w:rsid w:val="00192882"/>
    <w:rsid w:val="001B250F"/>
    <w:rsid w:val="001E226E"/>
    <w:rsid w:val="001F1064"/>
    <w:rsid w:val="001F62DF"/>
    <w:rsid w:val="002219B8"/>
    <w:rsid w:val="0024637E"/>
    <w:rsid w:val="002812D1"/>
    <w:rsid w:val="002D7995"/>
    <w:rsid w:val="002F34CA"/>
    <w:rsid w:val="00306F20"/>
    <w:rsid w:val="00360609"/>
    <w:rsid w:val="00364598"/>
    <w:rsid w:val="0036514F"/>
    <w:rsid w:val="003957C1"/>
    <w:rsid w:val="003B0B98"/>
    <w:rsid w:val="003B75F2"/>
    <w:rsid w:val="003C601D"/>
    <w:rsid w:val="003D624E"/>
    <w:rsid w:val="003F050C"/>
    <w:rsid w:val="003F6410"/>
    <w:rsid w:val="0040253F"/>
    <w:rsid w:val="004337FB"/>
    <w:rsid w:val="004549BF"/>
    <w:rsid w:val="00464BAD"/>
    <w:rsid w:val="00467A89"/>
    <w:rsid w:val="004726C2"/>
    <w:rsid w:val="004A3692"/>
    <w:rsid w:val="004B3B03"/>
    <w:rsid w:val="004C657E"/>
    <w:rsid w:val="004F2E5E"/>
    <w:rsid w:val="004F684C"/>
    <w:rsid w:val="00523DCA"/>
    <w:rsid w:val="00585CEA"/>
    <w:rsid w:val="0059410D"/>
    <w:rsid w:val="005A52D1"/>
    <w:rsid w:val="00611FED"/>
    <w:rsid w:val="00643052"/>
    <w:rsid w:val="00687A3D"/>
    <w:rsid w:val="006926B4"/>
    <w:rsid w:val="006C1C19"/>
    <w:rsid w:val="006F0888"/>
    <w:rsid w:val="00713E17"/>
    <w:rsid w:val="0072619C"/>
    <w:rsid w:val="00746739"/>
    <w:rsid w:val="007525B4"/>
    <w:rsid w:val="00784A4A"/>
    <w:rsid w:val="007915D7"/>
    <w:rsid w:val="007E08A9"/>
    <w:rsid w:val="00800F6A"/>
    <w:rsid w:val="00822DBD"/>
    <w:rsid w:val="00861B88"/>
    <w:rsid w:val="008778D6"/>
    <w:rsid w:val="00896BDE"/>
    <w:rsid w:val="008972C3"/>
    <w:rsid w:val="008B5F4B"/>
    <w:rsid w:val="008E1E60"/>
    <w:rsid w:val="0092327C"/>
    <w:rsid w:val="00923E69"/>
    <w:rsid w:val="0092653B"/>
    <w:rsid w:val="00930C5C"/>
    <w:rsid w:val="009352B2"/>
    <w:rsid w:val="0096389B"/>
    <w:rsid w:val="00964E37"/>
    <w:rsid w:val="00967133"/>
    <w:rsid w:val="00967732"/>
    <w:rsid w:val="00971E88"/>
    <w:rsid w:val="009D2B88"/>
    <w:rsid w:val="009E5B37"/>
    <w:rsid w:val="009F317B"/>
    <w:rsid w:val="009F43A2"/>
    <w:rsid w:val="00A07E90"/>
    <w:rsid w:val="00A14E33"/>
    <w:rsid w:val="00A20AF6"/>
    <w:rsid w:val="00A266CD"/>
    <w:rsid w:val="00A452B0"/>
    <w:rsid w:val="00A50CF7"/>
    <w:rsid w:val="00A72068"/>
    <w:rsid w:val="00A8028B"/>
    <w:rsid w:val="00A84560"/>
    <w:rsid w:val="00A92FED"/>
    <w:rsid w:val="00AA1E4B"/>
    <w:rsid w:val="00AB1732"/>
    <w:rsid w:val="00AD63BC"/>
    <w:rsid w:val="00AE1F30"/>
    <w:rsid w:val="00AE47D8"/>
    <w:rsid w:val="00B01439"/>
    <w:rsid w:val="00B12280"/>
    <w:rsid w:val="00B25928"/>
    <w:rsid w:val="00B2717A"/>
    <w:rsid w:val="00B320A2"/>
    <w:rsid w:val="00B37DCA"/>
    <w:rsid w:val="00B40D9C"/>
    <w:rsid w:val="00B45D56"/>
    <w:rsid w:val="00B64C75"/>
    <w:rsid w:val="00B84DA6"/>
    <w:rsid w:val="00B93C0A"/>
    <w:rsid w:val="00B93F6C"/>
    <w:rsid w:val="00BC1EAD"/>
    <w:rsid w:val="00C2657A"/>
    <w:rsid w:val="00C32A37"/>
    <w:rsid w:val="00C470BC"/>
    <w:rsid w:val="00C52B62"/>
    <w:rsid w:val="00CB4183"/>
    <w:rsid w:val="00CD2CCF"/>
    <w:rsid w:val="00CD2F1C"/>
    <w:rsid w:val="00CE1ED5"/>
    <w:rsid w:val="00CF3C40"/>
    <w:rsid w:val="00D07571"/>
    <w:rsid w:val="00D16204"/>
    <w:rsid w:val="00D57CB4"/>
    <w:rsid w:val="00D94A32"/>
    <w:rsid w:val="00DC2076"/>
    <w:rsid w:val="00DD46F0"/>
    <w:rsid w:val="00DF2845"/>
    <w:rsid w:val="00DF582C"/>
    <w:rsid w:val="00E31EEA"/>
    <w:rsid w:val="00E405B1"/>
    <w:rsid w:val="00E631AE"/>
    <w:rsid w:val="00E803B7"/>
    <w:rsid w:val="00E81ECA"/>
    <w:rsid w:val="00E957C7"/>
    <w:rsid w:val="00EE7B34"/>
    <w:rsid w:val="00EF06D4"/>
    <w:rsid w:val="00F01842"/>
    <w:rsid w:val="00F14398"/>
    <w:rsid w:val="00F30D4D"/>
    <w:rsid w:val="00F523F6"/>
    <w:rsid w:val="00F75D47"/>
    <w:rsid w:val="00FC56DA"/>
    <w:rsid w:val="00FC64A4"/>
    <w:rsid w:val="00FE0311"/>
    <w:rsid w:val="00FF0B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3877D311"/>
  <w15:chartTrackingRefBased/>
  <w15:docId w15:val="{EF3B23E0-D152-4F57-B3F3-7C7105E9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FED"/>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ar"/>
    <w:uiPriority w:val="9"/>
    <w:qFormat/>
    <w:rsid w:val="00CF3C40"/>
    <w:pPr>
      <w:keepNext/>
      <w:keepLines/>
      <w:numPr>
        <w:ilvl w:val="7"/>
        <w:numId w:val="24"/>
      </w:numPr>
      <w:spacing w:before="200"/>
      <w:outlineLvl w:val="7"/>
    </w:pPr>
    <w:rPr>
      <w:rFonts w:ascii="Cambria" w:eastAsia="MS Gothic" w:hAnsi="Cambria"/>
      <w:color w:val="404040"/>
      <w:lang w:eastAsia="x-none"/>
    </w:rPr>
  </w:style>
  <w:style w:type="paragraph" w:styleId="Ttulo9">
    <w:name w:val="heading 9"/>
    <w:basedOn w:val="Normal"/>
    <w:next w:val="Normal"/>
    <w:link w:val="Ttulo9Car"/>
    <w:uiPriority w:val="9"/>
    <w:qFormat/>
    <w:rsid w:val="00CF3C40"/>
    <w:pPr>
      <w:keepNext/>
      <w:keepLines/>
      <w:numPr>
        <w:ilvl w:val="8"/>
        <w:numId w:val="24"/>
      </w:numPr>
      <w:spacing w:before="200"/>
      <w:outlineLvl w:val="8"/>
    </w:pPr>
    <w:rPr>
      <w:rFonts w:ascii="Cambria" w:eastAsia="MS Gothic" w:hAnsi="Cambria"/>
      <w:i/>
      <w:iCs/>
      <w:color w:val="404040"/>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Piedepgina">
    <w:name w:val="footer"/>
    <w:basedOn w:val="Normal"/>
    <w:link w:val="PiedepginaCar"/>
    <w:semiHidden/>
    <w:rsid w:val="00611FED"/>
    <w:pPr>
      <w:tabs>
        <w:tab w:val="center" w:pos="4419"/>
        <w:tab w:val="right" w:pos="8838"/>
      </w:tabs>
    </w:pPr>
    <w:rPr>
      <w:lang w:eastAsia="x-none"/>
    </w:rPr>
  </w:style>
  <w:style w:type="character" w:styleId="Nmerodepgina">
    <w:name w:val="page number"/>
    <w:semiHidden/>
    <w:rsid w:val="00611FED"/>
    <w:rPr>
      <w:rFonts w:ascii="Arial" w:hAnsi="Arial"/>
      <w:sz w:val="16"/>
    </w:rPr>
  </w:style>
  <w:style w:type="paragraph" w:customStyle="1" w:styleId="References">
    <w:name w:val="References"/>
    <w:rsid w:val="006C1C19"/>
    <w:pPr>
      <w:spacing w:before="100" w:after="100" w:line="180" w:lineRule="atLeast"/>
      <w:ind w:left="284" w:hanging="284"/>
      <w:jc w:val="both"/>
    </w:pPr>
    <w:rPr>
      <w:noProof/>
      <w:lang w:val="en-US"/>
    </w:r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611FED"/>
    <w:pPr>
      <w:tabs>
        <w:tab w:val="right" w:pos="6804"/>
      </w:tabs>
      <w:ind w:firstLine="340"/>
    </w:pPr>
    <w:rPr>
      <w:sz w:val="18"/>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Textoindependiente">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176F7C"/>
    <w:rPr>
      <w:b/>
    </w:rPr>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rsid w:val="00611FED"/>
    <w:pPr>
      <w:ind w:left="737" w:hanging="737"/>
      <w:jc w:val="left"/>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Sangra2detindependiente">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Sangra3detindependiente">
    <w:name w:val="Body Text Indent 3"/>
    <w:basedOn w:val="Normal"/>
    <w:semiHidden/>
    <w:rsid w:val="00611FED"/>
    <w:pPr>
      <w:ind w:left="355"/>
      <w:jc w:val="both"/>
    </w:pPr>
    <w:rPr>
      <w:rFonts w:ascii="Arial" w:hAnsi="Arial"/>
    </w:rPr>
  </w:style>
  <w:style w:type="paragraph" w:styleId="Textoindependiente2">
    <w:name w:val="Body Text 2"/>
    <w:basedOn w:val="Normal"/>
    <w:semiHidden/>
    <w:rsid w:val="00611FED"/>
    <w:pPr>
      <w:autoSpaceDE w:val="0"/>
      <w:autoSpaceDN w:val="0"/>
      <w:adjustRightInd w:val="0"/>
    </w:pPr>
    <w:rPr>
      <w:color w:val="FF0000"/>
      <w:sz w:val="24"/>
      <w:szCs w:val="17"/>
      <w:lang w:val="pt-BR"/>
    </w:rPr>
  </w:style>
  <w:style w:type="paragraph" w:styleId="Sangradetextonormal">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Textoindependiente3">
    <w:name w:val="Body Text 3"/>
    <w:basedOn w:val="Normal"/>
    <w:semiHidden/>
    <w:rsid w:val="00611FED"/>
    <w:pPr>
      <w:autoSpaceDE w:val="0"/>
      <w:autoSpaceDN w:val="0"/>
      <w:adjustRightInd w:val="0"/>
      <w:jc w:val="both"/>
    </w:pPr>
    <w:rPr>
      <w:color w:val="FF0000"/>
      <w:sz w:val="24"/>
      <w:szCs w:val="17"/>
      <w:lang w:val="pt-BR"/>
    </w:rPr>
  </w:style>
  <w:style w:type="paragraph" w:styleId="Encabezado">
    <w:name w:val="header"/>
    <w:basedOn w:val="Normal"/>
    <w:link w:val="EncabezadoCar"/>
    <w:uiPriority w:val="99"/>
    <w:rsid w:val="00611FED"/>
    <w:pPr>
      <w:tabs>
        <w:tab w:val="center" w:pos="4419"/>
        <w:tab w:val="right" w:pos="8838"/>
      </w:tabs>
    </w:pPr>
  </w:style>
  <w:style w:type="paragraph" w:styleId="Textodeglobo">
    <w:name w:val="Balloon Text"/>
    <w:basedOn w:val="Normal"/>
    <w:link w:val="TextodegloboCar"/>
    <w:uiPriority w:val="99"/>
    <w:semiHidden/>
    <w:unhideWhenUsed/>
    <w:rsid w:val="00D16204"/>
    <w:rPr>
      <w:rFonts w:ascii="Tahoma" w:hAnsi="Tahoma"/>
      <w:sz w:val="16"/>
      <w:szCs w:val="16"/>
      <w:lang w:eastAsia="x-none"/>
    </w:rPr>
  </w:style>
  <w:style w:type="character" w:customStyle="1" w:styleId="TextodegloboCar">
    <w:name w:val="Texto de globo Car"/>
    <w:link w:val="Textodeglobo"/>
    <w:uiPriority w:val="99"/>
    <w:semiHidden/>
    <w:rsid w:val="00D16204"/>
    <w:rPr>
      <w:rFonts w:ascii="Tahoma" w:hAnsi="Tahoma" w:cs="Tahoma"/>
      <w:sz w:val="16"/>
      <w:szCs w:val="16"/>
      <w:lang w:val="en-US"/>
    </w:rPr>
  </w:style>
  <w:style w:type="character" w:customStyle="1" w:styleId="PiedepginaCar">
    <w:name w:val="Pie de página Car"/>
    <w:link w:val="Piedepgina"/>
    <w:semiHidden/>
    <w:rsid w:val="00D16204"/>
    <w:rPr>
      <w:lang w:val="en-US"/>
    </w:rPr>
  </w:style>
  <w:style w:type="table" w:styleId="Tablaconcuadrcula">
    <w:name w:val="Table Grid"/>
    <w:basedOn w:val="Tablanormal"/>
    <w:uiPriority w:val="3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5A52D1"/>
    <w:rPr>
      <w:sz w:val="16"/>
      <w:szCs w:val="16"/>
    </w:rPr>
  </w:style>
  <w:style w:type="paragraph" w:styleId="Textocomentario">
    <w:name w:val="annotation text"/>
    <w:basedOn w:val="Normal"/>
    <w:link w:val="TextocomentarioCar"/>
    <w:uiPriority w:val="99"/>
    <w:semiHidden/>
    <w:unhideWhenUsed/>
    <w:rsid w:val="005A52D1"/>
    <w:rPr>
      <w:lang w:eastAsia="x-none"/>
    </w:rPr>
  </w:style>
  <w:style w:type="character" w:customStyle="1" w:styleId="TextocomentarioCar">
    <w:name w:val="Texto comentario Car"/>
    <w:link w:val="Textocomentario"/>
    <w:uiPriority w:val="99"/>
    <w:semiHidden/>
    <w:rsid w:val="005A52D1"/>
    <w:rPr>
      <w:lang w:val="en-US"/>
    </w:rPr>
  </w:style>
  <w:style w:type="paragraph" w:styleId="Asuntodelcomentario">
    <w:name w:val="annotation subject"/>
    <w:basedOn w:val="Textocomentario"/>
    <w:next w:val="Textocomentario"/>
    <w:link w:val="AsuntodelcomentarioCar"/>
    <w:uiPriority w:val="99"/>
    <w:semiHidden/>
    <w:unhideWhenUsed/>
    <w:rsid w:val="005A52D1"/>
    <w:rPr>
      <w:b/>
      <w:bCs/>
    </w:rPr>
  </w:style>
  <w:style w:type="character" w:customStyle="1" w:styleId="AsuntodelcomentarioCar">
    <w:name w:val="Asunto del comentario Car"/>
    <w:link w:val="Asuntodelcomenta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ar">
    <w:name w:val="Título 8 Car"/>
    <w:link w:val="Ttulo8"/>
    <w:uiPriority w:val="9"/>
    <w:semiHidden/>
    <w:rsid w:val="00CF3C40"/>
    <w:rPr>
      <w:rFonts w:ascii="Cambria" w:eastAsia="MS Gothic" w:hAnsi="Cambria" w:cs="Times New Roman"/>
      <w:color w:val="404040"/>
      <w:lang w:val="en-US"/>
    </w:rPr>
  </w:style>
  <w:style w:type="character" w:customStyle="1" w:styleId="Ttulo9Car">
    <w:name w:val="Título 9 Car"/>
    <w:link w:val="Ttulo9"/>
    <w:uiPriority w:val="9"/>
    <w:semiHidden/>
    <w:rsid w:val="00CF3C40"/>
    <w:rPr>
      <w:rFonts w:ascii="Cambria" w:eastAsia="MS Gothic" w:hAnsi="Cambria" w:cs="Times New Roman"/>
      <w:i/>
      <w:iCs/>
      <w:color w:val="404040"/>
      <w:lang w:val="en-US"/>
    </w:rPr>
  </w:style>
  <w:style w:type="character" w:customStyle="1" w:styleId="EncabezadoCar">
    <w:name w:val="Encabezado Car"/>
    <w:basedOn w:val="Fuentedeprrafopredeter"/>
    <w:link w:val="Encabezado"/>
    <w:uiPriority w:val="99"/>
    <w:rsid w:val="00AA1E4B"/>
    <w:rPr>
      <w:lang w:val="en-US"/>
    </w:rPr>
  </w:style>
  <w:style w:type="paragraph" w:styleId="NormalWeb">
    <w:name w:val="Normal (Web)"/>
    <w:basedOn w:val="Normal"/>
    <w:uiPriority w:val="99"/>
    <w:unhideWhenUsed/>
    <w:rsid w:val="00AA1E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3" Type="http://schemas.openxmlformats.org/officeDocument/2006/relationships/image" Target="media/image6.jpeg"/><Relationship Id="rId7" Type="http://schemas.openxmlformats.org/officeDocument/2006/relationships/image" Target="media/image10.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9.jpeg"/><Relationship Id="rId5" Type="http://schemas.openxmlformats.org/officeDocument/2006/relationships/image" Target="media/image8.jpeg"/><Relationship Id="rId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346ED-FEC5-41E0-81EC-15635208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Template>
  <TotalTime>15</TotalTime>
  <Pages>3</Pages>
  <Words>1642</Words>
  <Characters>8351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Turbulent Heat Transfer and Pressure Drop for</vt:lpstr>
      <vt:lpstr>Turbulent Heat Transfer and Pressure Drop for</vt:lpstr>
    </vt:vector>
  </TitlesOfParts>
  <Company>KATAK</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subject/>
  <dc:creator>fplepore</dc:creator>
  <cp:keywords/>
  <cp:lastModifiedBy>Quelbis Román Quintero Bertel</cp:lastModifiedBy>
  <cp:revision>19</cp:revision>
  <cp:lastPrinted>2018-10-09T19:15:00Z</cp:lastPrinted>
  <dcterms:created xsi:type="dcterms:W3CDTF">2024-04-03T14:51:00Z</dcterms:created>
  <dcterms:modified xsi:type="dcterms:W3CDTF">2024-04-04T03:49:00Z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7ac32b4b251c4abf5c80e5cf2b509a84cfe35815689f361b251329d9240e217b</vt:lpwstr>
  </property>
</Properties>
</file>